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92F" w:rsidRDefault="00C2692F">
      <w:pPr>
        <w:pStyle w:val="Text"/>
        <w:ind w:firstLine="0"/>
        <w:rPr>
          <w:sz w:val="2"/>
          <w:szCs w:val="18"/>
        </w:rPr>
      </w:pPr>
      <w:r>
        <w:rPr>
          <w:sz w:val="2"/>
          <w:szCs w:val="18"/>
        </w:rPr>
        <w:footnoteReference w:customMarkFollows="1" w:id="1"/>
        <w:sym w:font="Symbol" w:char="F020"/>
      </w:r>
    </w:p>
    <w:p w:rsidR="00C2692F" w:rsidRDefault="00E76394" w:rsidP="00C2692F">
      <w:pPr>
        <w:pStyle w:val="Ttulo"/>
        <w:framePr w:wrap="notBeside"/>
      </w:pPr>
      <w:r>
        <w:t>Information Model</w:t>
      </w:r>
      <w:r w:rsidR="00173F60">
        <w:t xml:space="preserve"> for</w:t>
      </w:r>
      <w:r>
        <w:t xml:space="preserve"> building</w:t>
      </w:r>
      <w:r w:rsidR="00173F60">
        <w:t xml:space="preserve"> </w:t>
      </w:r>
      <w:r>
        <w:t xml:space="preserve">Training </w:t>
      </w:r>
      <w:r w:rsidR="00173F60">
        <w:t xml:space="preserve">Scenarios in </w:t>
      </w:r>
      <w:r>
        <w:t xml:space="preserve">Computer Simulated </w:t>
      </w:r>
      <w:r w:rsidR="00173F60">
        <w:t xml:space="preserve">Maintenance Activities * </w:t>
      </w:r>
    </w:p>
    <w:p w:rsidR="00C2692F" w:rsidRPr="00D1117D" w:rsidRDefault="00D1117D" w:rsidP="00C2692F">
      <w:pPr>
        <w:pStyle w:val="Authors"/>
        <w:framePr w:wrap="notBeside" w:x="1614"/>
      </w:pPr>
      <w:r w:rsidRPr="00D1117D">
        <w:t>Jonathan Samara</w:t>
      </w:r>
      <w:r w:rsidR="00C2692F" w:rsidRPr="00D1117D">
        <w:t xml:space="preserve">, </w:t>
      </w:r>
      <w:r w:rsidRPr="00D1117D">
        <w:t>Gregory</w:t>
      </w:r>
      <w:r w:rsidR="00386852">
        <w:t xml:space="preserve"> </w:t>
      </w:r>
      <w:proofErr w:type="spellStart"/>
      <w:r w:rsidR="00386852">
        <w:t>Wanderley</w:t>
      </w:r>
      <w:proofErr w:type="spellEnd"/>
      <w:r w:rsidRPr="00D1117D">
        <w:t>, Emerson Paraíso, Gustavo Gimenez-Lugo, and Cesar Tacla</w:t>
      </w:r>
    </w:p>
    <w:p w:rsidR="00173F60" w:rsidRDefault="00D1117D" w:rsidP="00D1117D">
      <w:pPr>
        <w:pStyle w:val="Abstract"/>
      </w:pPr>
      <w:r>
        <w:rPr>
          <w:i/>
          <w:iCs/>
        </w:rPr>
        <w:t>Abstract</w:t>
      </w:r>
      <w:r>
        <w:t>— Computer simulated scenarios for training operators in maintenance activities requires a lot of effort to be specified basically because they should consider prescribed and tolerated behaviors, violations of accepted behaviors, and their consequences. This paper presents a model containing required information for building training systems based on the notion of social organizations inspired in the Moise+ model. The requirements were captured by in site observation of operators during maintenance activities and by interviewing an engineer involved in maintenance of high-voltage electric power transmission lines. A case study presenting scenarios and possible inferences derived from the model show the potential uses of such model when one builds a training system.</w:t>
      </w:r>
    </w:p>
    <w:p w:rsidR="00C2692F" w:rsidRDefault="00C2692F" w:rsidP="00C2692F">
      <w:pPr>
        <w:pStyle w:val="Ttulo1"/>
        <w:spacing w:before="120" w:after="120"/>
      </w:pPr>
      <w:r>
        <w:t>I</w:t>
      </w:r>
      <w:r>
        <w:rPr>
          <w:sz w:val="16"/>
          <w:szCs w:val="16"/>
        </w:rPr>
        <w:t>NTRODUCTION</w:t>
      </w:r>
    </w:p>
    <w:p w:rsidR="00D1117D" w:rsidRDefault="00D1117D" w:rsidP="00D1117D">
      <w:pPr>
        <w:pStyle w:val="Corpodetexto"/>
      </w:pPr>
      <w:r>
        <w:t>Risky professional activities expose people to effects that can even cause death. Thus, training professionals before they have experiences in the field is an important issue. One can build physical models for training when the maintenance sites are similar, in this case, the cost to build a concrete model may be justified, and knowledge learned in the physical model can be applied in real situations. Virtual reality models are another way to tackle this kind of training or, more generally, any kind of computer simulated scenarios can be used with different degrees of realism. Besides graphics, which allows the trainee to be immersed in the scenario, team organization and relationships among artifacts, people, and actions are relevant for providing realism and learning during training sessions.</w:t>
      </w:r>
    </w:p>
    <w:p w:rsidR="00D1117D" w:rsidRDefault="00D1117D" w:rsidP="00D1117D">
      <w:pPr>
        <w:pStyle w:val="Corpodetexto"/>
      </w:pPr>
      <w:r>
        <w:t xml:space="preserve">The goal of this paper is to build and assess a conceptual model containing information that would allow a simulation engine to produce consequences when the trainee violate some prescribed norm for the maintenance team. This model was built with information gathered observing real teams in maintenance activities, interviewing a security engineer, and revising related approaches. The conceptual model was evaluated by means of a case study that shows inferences possible to be inferred from represented information. </w:t>
      </w:r>
    </w:p>
    <w:p w:rsidR="001D4473" w:rsidRPr="005B520E" w:rsidRDefault="00D1117D" w:rsidP="00D1117D">
      <w:pPr>
        <w:pStyle w:val="Corpodetexto"/>
      </w:pPr>
      <w:r>
        <w:t>Next section presents some fundamental concepts in the domain of security, practical activities, and organizations. Following, section 3 presents the proposed model while section 4 shows a case study. We present related work in section 5 and final remarks in section 6.</w:t>
      </w:r>
    </w:p>
    <w:p w:rsidR="00C2692F" w:rsidRDefault="00097042" w:rsidP="00C2692F">
      <w:pPr>
        <w:pStyle w:val="Ttulo1"/>
        <w:spacing w:before="120" w:after="120"/>
      </w:pPr>
      <w:r>
        <w:t>FUNDAMENTALS</w:t>
      </w:r>
    </w:p>
    <w:p w:rsidR="00C2692F" w:rsidRDefault="00C2692F" w:rsidP="00C2692F">
      <w:pPr>
        <w:pStyle w:val="Ttulo2"/>
        <w:keepLines/>
        <w:numPr>
          <w:ilvl w:val="1"/>
          <w:numId w:val="0"/>
        </w:numPr>
        <w:tabs>
          <w:tab w:val="num" w:pos="360"/>
        </w:tabs>
        <w:autoSpaceDE/>
        <w:autoSpaceDN/>
        <w:ind w:left="288" w:hanging="288"/>
      </w:pPr>
      <w:r>
        <w:t>A.</w:t>
      </w:r>
      <w:r>
        <w:tab/>
      </w:r>
      <w:r w:rsidR="008A66EA">
        <w:t>Agents</w:t>
      </w:r>
    </w:p>
    <w:p w:rsidR="00A90643" w:rsidRDefault="008A66EA" w:rsidP="00A90643">
      <w:pPr>
        <w:pStyle w:val="Corpodetexto"/>
      </w:pPr>
      <w:r>
        <w:t>In order to model workers involved in maintenance activities, we have used the notion of agent</w:t>
      </w:r>
      <w:r w:rsidR="00C2692F">
        <w:t>.</w:t>
      </w:r>
      <w:r>
        <w:t xml:space="preserve"> The most common accept</w:t>
      </w:r>
      <w:r w:rsidR="00BB67CE">
        <w:t>ed</w:t>
      </w:r>
      <w:r>
        <w:t xml:space="preserve"> </w:t>
      </w:r>
      <w:r w:rsidR="00CD1C31">
        <w:t>concept</w:t>
      </w:r>
      <w:r w:rsidR="00BB67CE">
        <w:t xml:space="preserve"> </w:t>
      </w:r>
      <w:r>
        <w:t>says agent</w:t>
      </w:r>
      <w:r w:rsidR="00D1117D">
        <w:t>s</w:t>
      </w:r>
      <w:r>
        <w:t xml:space="preserve"> </w:t>
      </w:r>
      <w:r w:rsidR="00D1117D">
        <w:t>are</w:t>
      </w:r>
      <w:r>
        <w:t xml:space="preserve"> rational, capable of autonomous behavior, </w:t>
      </w:r>
      <w:r w:rsidR="00D1117D">
        <w:t>act proactively</w:t>
      </w:r>
      <w:r>
        <w:t xml:space="preserve"> in an environment </w:t>
      </w:r>
      <w:r w:rsidR="00D1117D">
        <w:t>by means of their</w:t>
      </w:r>
      <w:r>
        <w:t xml:space="preserve"> actuators and sense </w:t>
      </w:r>
      <w:r w:rsidR="00CD1C31">
        <w:t xml:space="preserve">the environment to perceive its state and react to changes </w:t>
      </w:r>
      <w:r w:rsidR="00BB67CE">
        <w:t>[1]. Besides, we have based our work on the Belief, Desire, Intention model of agents evidencing that agents have mental states [2]</w:t>
      </w:r>
      <w:r w:rsidR="004C4404">
        <w:t xml:space="preserve">, particularly, they have goals. </w:t>
      </w:r>
    </w:p>
    <w:p w:rsidR="002D07EF" w:rsidRDefault="002D07EF" w:rsidP="002D07EF">
      <w:pPr>
        <w:pStyle w:val="Ttulo2"/>
        <w:keepLines/>
        <w:numPr>
          <w:ilvl w:val="1"/>
          <w:numId w:val="0"/>
        </w:numPr>
        <w:tabs>
          <w:tab w:val="num" w:pos="360"/>
        </w:tabs>
        <w:autoSpaceDE/>
        <w:autoSpaceDN/>
        <w:ind w:left="288" w:hanging="288"/>
      </w:pPr>
      <w:r>
        <w:t>B.</w:t>
      </w:r>
      <w:r>
        <w:tab/>
        <w:t>ARTEFACTS</w:t>
      </w:r>
    </w:p>
    <w:p w:rsidR="002D07EF" w:rsidRPr="00D1117D" w:rsidRDefault="00D1117D" w:rsidP="00D1117D">
      <w:pPr>
        <w:pStyle w:val="Corpodetexto"/>
      </w:pPr>
      <w:r w:rsidRPr="00C936DF">
        <w:t xml:space="preserve">Very </w:t>
      </w:r>
      <w:r>
        <w:t>shortly</w:t>
      </w:r>
      <w:r w:rsidRPr="00C936DF">
        <w:t>, an artifact is a concrete or abstract thin</w:t>
      </w:r>
      <w:r>
        <w:t>g</w:t>
      </w:r>
      <w:r w:rsidRPr="00C936DF">
        <w:t xml:space="preserve"> that </w:t>
      </w:r>
      <w:r>
        <w:t>agents can use</w:t>
      </w:r>
      <w:r w:rsidRPr="00C936DF">
        <w:t xml:space="preserve"> whey they pursue their goals. </w:t>
      </w:r>
      <w:r>
        <w:t>A</w:t>
      </w:r>
      <w:r w:rsidRPr="00C936DF">
        <w:t xml:space="preserve">rtifacts are neither goal-governed nor goal-oriented things </w:t>
      </w:r>
      <w:r w:rsidR="00350700">
        <w:t>(</w:t>
      </w:r>
      <w:r w:rsidR="00350700" w:rsidRPr="00B26FF6">
        <w:t>[4],[12],[13])</w:t>
      </w:r>
      <w:r w:rsidRPr="00C936DF">
        <w:t xml:space="preserve">. A common repository, a </w:t>
      </w:r>
      <w:r>
        <w:t>list of attendance, a coffee-machine are all artifacts one can find in an environment</w:t>
      </w:r>
      <w:r w:rsidRPr="00D1117D">
        <w:t>.</w:t>
      </w:r>
    </w:p>
    <w:p w:rsidR="00C2692F" w:rsidRPr="00D1117D" w:rsidRDefault="002D07EF" w:rsidP="00C2692F">
      <w:pPr>
        <w:pStyle w:val="Ttulo2"/>
        <w:keepLines/>
        <w:numPr>
          <w:ilvl w:val="1"/>
          <w:numId w:val="0"/>
        </w:numPr>
        <w:tabs>
          <w:tab w:val="num" w:pos="360"/>
        </w:tabs>
        <w:autoSpaceDE/>
        <w:autoSpaceDN/>
        <w:ind w:left="288" w:hanging="288"/>
      </w:pPr>
      <w:r w:rsidRPr="00D1117D">
        <w:t>C</w:t>
      </w:r>
      <w:r w:rsidR="00C2692F" w:rsidRPr="00D1117D">
        <w:t>.</w:t>
      </w:r>
      <w:r w:rsidR="00C2692F" w:rsidRPr="00D1117D">
        <w:tab/>
      </w:r>
      <w:r w:rsidRPr="00D1117D">
        <w:t xml:space="preserve">Normative </w:t>
      </w:r>
      <w:r w:rsidR="00A90643" w:rsidRPr="00D1117D">
        <w:t>Organization</w:t>
      </w:r>
      <w:r w:rsidR="00A76F38" w:rsidRPr="00D1117D">
        <w:t>s</w:t>
      </w:r>
    </w:p>
    <w:p w:rsidR="00D1117D" w:rsidRDefault="00D1117D" w:rsidP="00D1117D">
      <w:pPr>
        <w:pStyle w:val="Corpodetexto"/>
      </w:pPr>
      <w:r>
        <w:t>A team of agents performing an activity compose an multiagent system. Each agent has the capabilities of communication, coordination, and cooperation. They can function under an organization specification (OS). According to the Moise+ model [</w:t>
      </w:r>
      <w:r w:rsidR="00350700">
        <w:t>8][9</w:t>
      </w:r>
      <w:r>
        <w:t xml:space="preserve">], an OS has three dimensions: structural, functional, and deontic. </w:t>
      </w:r>
    </w:p>
    <w:p w:rsidR="00D1117D" w:rsidRDefault="00D1117D" w:rsidP="00D1117D">
      <w:pPr>
        <w:pStyle w:val="Corpodetexto"/>
      </w:pPr>
      <w:r w:rsidRPr="00181703">
        <w:t xml:space="preserve">Structural specification allows for defining roles and their </w:t>
      </w:r>
      <w:r>
        <w:t xml:space="preserve">structure with inheritance (for role and sub-roles) and composition relations with cardinality for defining groups (e.g. a maintenance team composed by exactly one agent playing the role of leader and from 1 to 4 agents playing the role of technical staff). The following links constraint two related roles in the following way: acquaintance (one role can represent the other), communication (one role can communicate with the other), and authority (a role can control the other). The role compatibility link says an agent can eventually adopt compatible roles simultaneously.  Thus, when an agent enters a group and adopts a role, he/she is expected to behave accordingly to the role’s constraints. </w:t>
      </w:r>
    </w:p>
    <w:p w:rsidR="001E3C29" w:rsidRDefault="00D1117D" w:rsidP="00D1117D">
      <w:pPr>
        <w:pStyle w:val="Corpodetexto"/>
      </w:pPr>
      <w:r>
        <w:t xml:space="preserve">Functional specification is composed by missions (collective goals). </w:t>
      </w:r>
      <w:r w:rsidRPr="001A67AD">
        <w:t>A</w:t>
      </w:r>
      <w:r>
        <w:t xml:space="preserve">n organization may have several missions each one being a set of goals arranged in a decomposition tree. Subgoals may be children nodes of </w:t>
      </w:r>
      <w:r w:rsidR="00350700">
        <w:t>some</w:t>
      </w:r>
      <w:r>
        <w:t xml:space="preserve"> parent goal </w:t>
      </w:r>
      <w:r w:rsidR="00350700">
        <w:t>and their execution may be sequential</w:t>
      </w:r>
      <w:r>
        <w:t xml:space="preserve"> or parallel, or as a choice (one or another path). For instance, if a mission g0 has two subgoals, </w:t>
      </w:r>
      <w:r>
        <w:lastRenderedPageBreak/>
        <w:t>g1 and g2, when an agent accepts g0, he/she commits to pursue the goals g1 and g2 (in sequence, in parallel or one or another accordingly to the specification)</w:t>
      </w:r>
      <w:r w:rsidR="00A90643">
        <w:t>.</w:t>
      </w:r>
    </w:p>
    <w:p w:rsidR="00A90643" w:rsidRDefault="001E3C29" w:rsidP="00D1117D">
      <w:pPr>
        <w:pStyle w:val="Corpodetexto"/>
      </w:pPr>
      <w:r>
        <w:t>Deontic specification represents which roles have the permission or the obligation to commit to a mission.</w:t>
      </w:r>
      <w:r w:rsidRPr="001E3C29">
        <w:t xml:space="preserve"> </w:t>
      </w:r>
      <w:r>
        <w:t>Permissions and obligations may start at any time or at a specific time (after a certain goal of the mission is achieved)</w:t>
      </w:r>
      <w:r w:rsidR="00350700">
        <w:t>.</w:t>
      </w:r>
    </w:p>
    <w:p w:rsidR="00350700" w:rsidRPr="00C31743" w:rsidRDefault="00350700" w:rsidP="00350700">
      <w:pPr>
        <w:pStyle w:val="Ttulo2"/>
        <w:keepLines/>
        <w:numPr>
          <w:ilvl w:val="1"/>
          <w:numId w:val="0"/>
        </w:numPr>
        <w:tabs>
          <w:tab w:val="num" w:pos="360"/>
        </w:tabs>
        <w:autoSpaceDE/>
        <w:autoSpaceDN/>
        <w:ind w:left="288" w:hanging="288"/>
      </w:pPr>
      <w:r w:rsidRPr="00C31743">
        <w:t>D. NORMATIVE ORGANIZATIONS</w:t>
      </w:r>
    </w:p>
    <w:p w:rsidR="00350700" w:rsidRDefault="00C31743" w:rsidP="00D1117D">
      <w:pPr>
        <w:pStyle w:val="Corpodetexto"/>
      </w:pPr>
      <w:r w:rsidRPr="008B3DAB">
        <w:t xml:space="preserve">There </w:t>
      </w:r>
      <w:r>
        <w:t>are different perspectives on the utilization</w:t>
      </w:r>
      <w:r w:rsidRPr="008B3DAB">
        <w:t xml:space="preserve"> of norm</w:t>
      </w:r>
      <w:r>
        <w:t>s in multiagent systems</w:t>
      </w:r>
      <w:r w:rsidRPr="008B3DAB">
        <w:t xml:space="preserve"> </w:t>
      </w:r>
      <w:r>
        <w:t xml:space="preserve">(e.g. </w:t>
      </w:r>
      <w:r w:rsidRPr="008B3DAB">
        <w:t>[</w:t>
      </w:r>
      <w:r>
        <w:t>6</w:t>
      </w:r>
      <w:r w:rsidRPr="008B3DAB">
        <w:t>],</w:t>
      </w:r>
      <w:r>
        <w:t xml:space="preserve"> </w:t>
      </w:r>
      <w:r w:rsidRPr="008B3DAB">
        <w:t>[</w:t>
      </w:r>
      <w:r>
        <w:t>8</w:t>
      </w:r>
      <w:r w:rsidRPr="008B3DAB">
        <w:t>],</w:t>
      </w:r>
      <w:r>
        <w:t xml:space="preserve"> </w:t>
      </w:r>
      <w:r w:rsidRPr="008B3DAB">
        <w:t>[</w:t>
      </w:r>
      <w:r>
        <w:t>10])</w:t>
      </w:r>
      <w:r w:rsidRPr="008B3DAB">
        <w:t xml:space="preserve">. </w:t>
      </w:r>
      <w:r>
        <w:t>For instance, i</w:t>
      </w:r>
      <w:r w:rsidRPr="00100236">
        <w:t xml:space="preserve">n Moise+, </w:t>
      </w:r>
      <w:r>
        <w:t xml:space="preserve">when </w:t>
      </w:r>
      <w:r w:rsidRPr="00100236">
        <w:t xml:space="preserve">agents </w:t>
      </w:r>
      <w:r>
        <w:t xml:space="preserve">adopt roles they are obliged or have the permission to execute missions. In this work, we take inspiration from [5]. </w:t>
      </w:r>
      <w:proofErr w:type="spellStart"/>
      <w:r>
        <w:t>Dastani</w:t>
      </w:r>
      <w:proofErr w:type="spellEnd"/>
      <w:r>
        <w:t xml:space="preserve"> and colleagues use the following kinds of norms: count-as and sanction-as. Count-as norms specify </w:t>
      </w:r>
      <w:r w:rsidR="00965867">
        <w:t>what causes a violation of a norm and sanction-as the consequences of a violation.</w:t>
      </w:r>
    </w:p>
    <w:p w:rsidR="002D07EF" w:rsidRPr="00C31743" w:rsidRDefault="002D07EF" w:rsidP="00D869CA">
      <w:pPr>
        <w:pStyle w:val="Ttulo2"/>
        <w:keepLines/>
        <w:numPr>
          <w:ilvl w:val="1"/>
          <w:numId w:val="0"/>
        </w:numPr>
        <w:tabs>
          <w:tab w:val="num" w:pos="360"/>
        </w:tabs>
        <w:autoSpaceDE/>
        <w:autoSpaceDN/>
        <w:ind w:left="288" w:hanging="288"/>
      </w:pPr>
      <w:r w:rsidRPr="00C31743">
        <w:t>D. RISKS</w:t>
      </w:r>
    </w:p>
    <w:p w:rsidR="00A90643" w:rsidRPr="00EE2905" w:rsidRDefault="00EE2905" w:rsidP="00840625">
      <w:pPr>
        <w:pStyle w:val="Corpodetexto"/>
      </w:pPr>
      <w:r w:rsidRPr="00EE2905">
        <w:t>Risks come from violation o</w:t>
      </w:r>
      <w:r>
        <w:t xml:space="preserve">f prescribed </w:t>
      </w:r>
      <w:r w:rsidR="00A74C94">
        <w:t>actions</w:t>
      </w:r>
      <w:r w:rsidR="00E02970">
        <w:t xml:space="preserve"> to </w:t>
      </w:r>
      <w:r w:rsidR="007C2102">
        <w:t>perform</w:t>
      </w:r>
      <w:r w:rsidR="00E02970">
        <w:t xml:space="preserve"> an activity</w:t>
      </w:r>
      <w:r>
        <w:t xml:space="preserve"> </w:t>
      </w:r>
      <w:r w:rsidR="00E02970">
        <w:t>and/or</w:t>
      </w:r>
      <w:r w:rsidR="007C2102">
        <w:t xml:space="preserve"> of</w:t>
      </w:r>
      <w:r w:rsidR="00E02970">
        <w:t xml:space="preserve"> </w:t>
      </w:r>
      <w:r>
        <w:t xml:space="preserve">conditions that must be observed to </w:t>
      </w:r>
      <w:r w:rsidR="00E02970">
        <w:t>start an activity or stop an on-going ac</w:t>
      </w:r>
      <w:r w:rsidR="007C2102">
        <w:t>tivity</w:t>
      </w:r>
      <w:r>
        <w:t>.</w:t>
      </w:r>
      <w:r w:rsidR="007C2102">
        <w:t xml:space="preserve"> As noticed by [7], workers, based on real operation, make interventions adapting the </w:t>
      </w:r>
      <w:r w:rsidR="00A74C94">
        <w:t>actions</w:t>
      </w:r>
      <w:r w:rsidR="007C2102">
        <w:t xml:space="preserve"> to tolerated limits preserving at a certain </w:t>
      </w:r>
      <w:r w:rsidR="00840625">
        <w:t>extent</w:t>
      </w:r>
      <w:r w:rsidR="007C2102">
        <w:t xml:space="preserve"> the performance and safety of the activity. Such interventions are called boundary activities.</w:t>
      </w:r>
      <w:r w:rsidR="00840625">
        <w:t xml:space="preserve"> When the worker goes out of the tolerated limits, </w:t>
      </w:r>
      <w:r w:rsidR="00A74C94">
        <w:t xml:space="preserve">(unforeseen) </w:t>
      </w:r>
      <w:r w:rsidR="00840625">
        <w:t xml:space="preserve">events or circumstances may happen causing an accident. </w:t>
      </w:r>
    </w:p>
    <w:p w:rsidR="00C2692F" w:rsidRDefault="00097042" w:rsidP="00C2692F">
      <w:pPr>
        <w:pStyle w:val="Ttulo1"/>
        <w:spacing w:before="120" w:after="120"/>
      </w:pPr>
      <w:r>
        <w:t>CONCEPTUAL MODEL FOR RISKY ACTIVITIES</w:t>
      </w:r>
    </w:p>
    <w:p w:rsidR="00C2692F" w:rsidRDefault="00D869CA" w:rsidP="00C2692F">
      <w:pPr>
        <w:pStyle w:val="Corpodetexto"/>
      </w:pPr>
      <w:r>
        <w:t xml:space="preserve">This model was built upon </w:t>
      </w:r>
      <w:r w:rsidR="00E56D84">
        <w:t>the following</w:t>
      </w:r>
      <w:r>
        <w:t xml:space="preserve"> </w:t>
      </w:r>
      <w:r w:rsidR="00E56D84">
        <w:t xml:space="preserve">knowledge engineering </w:t>
      </w:r>
      <w:r w:rsidR="00F84E39">
        <w:t>activities</w:t>
      </w:r>
      <w:r>
        <w:t xml:space="preserve">: in locus observation, interviews, </w:t>
      </w:r>
      <w:r w:rsidR="00E56D84">
        <w:t xml:space="preserve">gathering of information in technical and security documentation, </w:t>
      </w:r>
      <w:r>
        <w:t>and related work</w:t>
      </w:r>
      <w:r w:rsidR="00E56D84">
        <w:t xml:space="preserve"> review</w:t>
      </w:r>
      <w:r w:rsidR="0086756A">
        <w:t>.</w:t>
      </w:r>
      <w:r w:rsidR="00E02970">
        <w:t xml:space="preserve"> </w:t>
      </w:r>
    </w:p>
    <w:p w:rsidR="0086756A" w:rsidRDefault="0086756A" w:rsidP="00C2692F">
      <w:pPr>
        <w:pStyle w:val="Corpodetexto"/>
      </w:pPr>
      <w:r>
        <w:t xml:space="preserve">In locus observation and interviews were used </w:t>
      </w:r>
      <w:r w:rsidR="00840625">
        <w:t xml:space="preserve">by one of the authors </w:t>
      </w:r>
      <w:r>
        <w:t xml:space="preserve">to </w:t>
      </w:r>
      <w:r w:rsidR="00725F5A">
        <w:t xml:space="preserve">get acquainted with the domain of maintenance (particularly, in electrical energy) and to </w:t>
      </w:r>
      <w:r>
        <w:t xml:space="preserve">understand the problem from the users’ point of view. Important concepts and relationships were defined and elicited in this phase. </w:t>
      </w:r>
      <w:r w:rsidR="00F84E39">
        <w:t xml:space="preserve">A complete maintenance procedure was defined (exemplified in the case study). </w:t>
      </w:r>
      <w:r w:rsidR="00840625">
        <w:t>Private documents containing t</w:t>
      </w:r>
      <w:r>
        <w:t>echnical and security information of an electrical energy company w</w:t>
      </w:r>
      <w:r w:rsidR="00840625">
        <w:t>ere</w:t>
      </w:r>
      <w:r>
        <w:t xml:space="preserve"> used</w:t>
      </w:r>
      <w:r w:rsidR="001A1315">
        <w:t xml:space="preserve"> as complementary information</w:t>
      </w:r>
      <w:r>
        <w:t xml:space="preserve">. At the end of this initial phase, we obtained a list of important terms and their relations used in training activities. </w:t>
      </w:r>
    </w:p>
    <w:p w:rsidR="00C2692F" w:rsidRPr="005B520E" w:rsidRDefault="0086756A" w:rsidP="00C2692F">
      <w:pPr>
        <w:pStyle w:val="Corpodetexto"/>
      </w:pPr>
      <w:r>
        <w:t xml:space="preserve">With </w:t>
      </w:r>
      <w:r w:rsidR="001A1315">
        <w:t>the terms and their relationships</w:t>
      </w:r>
      <w:r>
        <w:t xml:space="preserve"> in hands, we proceeded a review of related work </w:t>
      </w:r>
      <w:r w:rsidR="001A1315">
        <w:t xml:space="preserve">([3],[4],[5],[9], and [13]) </w:t>
      </w:r>
      <w:r>
        <w:t xml:space="preserve">searching for existing models that </w:t>
      </w:r>
      <w:proofErr w:type="gramStart"/>
      <w:r w:rsidR="001A1315">
        <w:t>are able to</w:t>
      </w:r>
      <w:proofErr w:type="gramEnd"/>
      <w:r>
        <w:t xml:space="preserve"> represent all </w:t>
      </w:r>
      <w:r w:rsidR="001A1315">
        <w:t xml:space="preserve">that </w:t>
      </w:r>
      <w:r>
        <w:t xml:space="preserve">information we defined as relevant. </w:t>
      </w:r>
      <w:r w:rsidR="00C2692F" w:rsidRPr="005B520E">
        <w:t xml:space="preserve">Finally, </w:t>
      </w:r>
      <w:r>
        <w:t xml:space="preserve">combining information needs with existing models, we produced the model presented in </w:t>
      </w:r>
      <w:r w:rsidR="00725F5A">
        <w:t xml:space="preserve">the </w:t>
      </w:r>
      <w:r>
        <w:t xml:space="preserve">next sections. </w:t>
      </w:r>
    </w:p>
    <w:p w:rsidR="007C6409" w:rsidRDefault="007C6409" w:rsidP="0086756A">
      <w:pPr>
        <w:pStyle w:val="Ttulo2"/>
      </w:pPr>
      <w:r>
        <w:t>GENERAL VIEW</w:t>
      </w:r>
    </w:p>
    <w:p w:rsidR="00761628" w:rsidRDefault="0086756A" w:rsidP="00761628">
      <w:pPr>
        <w:pStyle w:val="Corpodetexto"/>
      </w:pPr>
      <w:r>
        <w:t xml:space="preserve">The model has </w:t>
      </w:r>
      <w:r w:rsidR="007C6409">
        <w:t>the following</w:t>
      </w:r>
      <w:r>
        <w:t xml:space="preserve"> modules: risk, </w:t>
      </w:r>
      <w:r w:rsidR="007C6409">
        <w:t xml:space="preserve">tasks, </w:t>
      </w:r>
      <w:r>
        <w:t>entity, and environment</w:t>
      </w:r>
      <w:r w:rsidR="00761628">
        <w:t xml:space="preserve"> as the figure 1 illustrates. All the </w:t>
      </w:r>
      <w:r w:rsidR="00B860AD">
        <w:t xml:space="preserve">main </w:t>
      </w:r>
      <w:r w:rsidR="00A74C94">
        <w:t xml:space="preserve">elements of the </w:t>
      </w:r>
      <w:r w:rsidR="00761628">
        <w:t>risk, tasks, and entity mod</w:t>
      </w:r>
      <w:r w:rsidR="00A74C94">
        <w:t>ules</w:t>
      </w:r>
      <w:r w:rsidR="00761628">
        <w:t xml:space="preserve"> were described in the previous section. The environment module contains classes </w:t>
      </w:r>
      <w:r w:rsidR="00A74C94">
        <w:t>and relationships for representing different kinds of relations that occurs between entities, goals, goals and their pre-conditions, and goals and their consequences.</w:t>
      </w:r>
    </w:p>
    <w:p w:rsidR="002C4B8E" w:rsidRDefault="002C4B8E" w:rsidP="002C4B8E">
      <w:pPr>
        <w:pStyle w:val="figurecaption"/>
      </w:pPr>
      <w:r>
        <w:drawing>
          <wp:anchor distT="0" distB="0" distL="0" distR="0" simplePos="0" relativeHeight="251659264" behindDoc="0" locked="0" layoutInCell="1" allowOverlap="1" wp14:anchorId="79955FF1" wp14:editId="728E86FA">
            <wp:simplePos x="0" y="0"/>
            <wp:positionH relativeFrom="column">
              <wp:posOffset>37465</wp:posOffset>
            </wp:positionH>
            <wp:positionV relativeFrom="paragraph">
              <wp:posOffset>339725</wp:posOffset>
            </wp:positionV>
            <wp:extent cx="3140075" cy="1144905"/>
            <wp:effectExtent l="0" t="0" r="3175" b="0"/>
            <wp:wrapTopAndBottom/>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8"/>
                    <a:stretch>
                      <a:fillRect/>
                    </a:stretch>
                  </pic:blipFill>
                  <pic:spPr bwMode="auto">
                    <a:xfrm>
                      <a:off x="0" y="0"/>
                      <a:ext cx="3140075" cy="1144905"/>
                    </a:xfrm>
                    <a:prstGeom prst="rect">
                      <a:avLst/>
                    </a:prstGeom>
                  </pic:spPr>
                </pic:pic>
              </a:graphicData>
            </a:graphic>
            <wp14:sizeRelH relativeFrom="margin">
              <wp14:pctWidth>0</wp14:pctWidth>
            </wp14:sizeRelH>
            <wp14:sizeRelV relativeFrom="margin">
              <wp14:pctHeight>0</wp14:pctHeight>
            </wp14:sizeRelV>
          </wp:anchor>
        </w:drawing>
      </w:r>
      <w:r>
        <w:t xml:space="preserve">Modules </w:t>
      </w:r>
      <w:r w:rsidR="00B860AD">
        <w:t>and their main classes and relationships</w:t>
      </w:r>
      <w:r>
        <w:t>.</w:t>
      </w:r>
    </w:p>
    <w:p w:rsidR="002C4B8E" w:rsidRDefault="002C4B8E" w:rsidP="002C4B8E">
      <w:pPr>
        <w:pStyle w:val="figurecaption"/>
        <w:numPr>
          <w:ilvl w:val="0"/>
          <w:numId w:val="0"/>
        </w:numPr>
      </w:pPr>
    </w:p>
    <w:p w:rsidR="00B860AD" w:rsidRDefault="005C133A" w:rsidP="007C6409">
      <w:pPr>
        <w:pStyle w:val="Ttulo2"/>
      </w:pPr>
      <w:r>
        <w:t>BASIC</w:t>
      </w:r>
      <w:r w:rsidR="00B860AD">
        <w:t xml:space="preserve"> RELATIONSHIPS</w:t>
      </w:r>
    </w:p>
    <w:p w:rsidR="00B860AD" w:rsidRDefault="00B860AD" w:rsidP="00B860AD">
      <w:pPr>
        <w:pStyle w:val="Corpodetexto"/>
      </w:pPr>
      <w:r>
        <w:t xml:space="preserve">We describe some relationships that put in relation instances of different modules. Variables that instantiates the </w:t>
      </w:r>
      <w:proofErr w:type="gramStart"/>
      <w:r>
        <w:t>aforementioned classes</w:t>
      </w:r>
      <w:proofErr w:type="gramEnd"/>
      <w:r>
        <w:t xml:space="preserve"> are </w:t>
      </w:r>
      <w:r w:rsidR="00982CEF">
        <w:t xml:space="preserve">written </w:t>
      </w:r>
      <w:r>
        <w:t>in lowercase</w:t>
      </w:r>
    </w:p>
    <w:p w:rsidR="00B860AD" w:rsidRPr="005C133A" w:rsidRDefault="00B860AD" w:rsidP="00B860AD">
      <w:pPr>
        <w:pStyle w:val="Corpodetexto"/>
        <w:rPr>
          <w:i/>
        </w:rPr>
      </w:pPr>
      <w:r w:rsidRPr="00B860AD">
        <w:rPr>
          <w:b/>
        </w:rPr>
        <w:t>Entity and task modules</w:t>
      </w:r>
      <w:r>
        <w:t>. agents</w:t>
      </w:r>
      <w:r w:rsidR="005C133A">
        <w:t>,</w:t>
      </w:r>
      <w:r>
        <w:t xml:space="preserve"> when executing activities</w:t>
      </w:r>
      <w:r w:rsidR="005C133A">
        <w:t>,</w:t>
      </w:r>
      <w:r>
        <w:t xml:space="preserve"> adopt roles. </w:t>
      </w:r>
      <w:r w:rsidR="00982CEF">
        <w:t>This</w:t>
      </w:r>
      <w:r>
        <w:t xml:space="preserve"> relation is represented by the </w:t>
      </w:r>
      <w:proofErr w:type="spellStart"/>
      <w:proofErr w:type="gramStart"/>
      <w:r w:rsidRPr="00B860AD">
        <w:rPr>
          <w:i/>
        </w:rPr>
        <w:t>hasRole</w:t>
      </w:r>
      <w:proofErr w:type="spellEnd"/>
      <w:r w:rsidRPr="00B860AD">
        <w:rPr>
          <w:i/>
        </w:rPr>
        <w:t>(</w:t>
      </w:r>
      <w:proofErr w:type="gramEnd"/>
      <w:r w:rsidRPr="00B860AD">
        <w:rPr>
          <w:i/>
        </w:rPr>
        <w:t>agent, role)</w:t>
      </w:r>
      <w:r w:rsidR="00982CEF">
        <w:t xml:space="preserve"> predicate.</w:t>
      </w:r>
      <w:r>
        <w:t xml:space="preserve"> </w:t>
      </w:r>
      <w:r w:rsidR="005C133A">
        <w:t xml:space="preserve">Entities, for instance A and B, may have different kinds of relations. The model lets the user specify them by using the predicate </w:t>
      </w:r>
      <w:proofErr w:type="spellStart"/>
      <w:proofErr w:type="gramStart"/>
      <w:r w:rsidR="005C133A">
        <w:rPr>
          <w:i/>
        </w:rPr>
        <w:t>thereIsRelation</w:t>
      </w:r>
      <w:proofErr w:type="spellEnd"/>
      <w:r w:rsidR="005C133A">
        <w:rPr>
          <w:i/>
        </w:rPr>
        <w:t>(</w:t>
      </w:r>
      <w:proofErr w:type="gramEnd"/>
      <w:r w:rsidR="005C133A">
        <w:rPr>
          <w:i/>
        </w:rPr>
        <w:t xml:space="preserve">relation, </w:t>
      </w:r>
      <w:proofErr w:type="spellStart"/>
      <w:r w:rsidR="005C133A">
        <w:rPr>
          <w:i/>
        </w:rPr>
        <w:t>entityA</w:t>
      </w:r>
      <w:proofErr w:type="spellEnd"/>
      <w:r w:rsidR="005C133A">
        <w:rPr>
          <w:i/>
        </w:rPr>
        <w:t xml:space="preserve">, </w:t>
      </w:r>
      <w:proofErr w:type="spellStart"/>
      <w:r w:rsidR="005C133A">
        <w:rPr>
          <w:i/>
        </w:rPr>
        <w:t>entityB</w:t>
      </w:r>
      <w:proofErr w:type="spellEnd"/>
      <w:r w:rsidR="005C133A">
        <w:rPr>
          <w:i/>
        </w:rPr>
        <w:t>).</w:t>
      </w:r>
    </w:p>
    <w:p w:rsidR="00B860AD" w:rsidRDefault="00B860AD" w:rsidP="00B860AD">
      <w:pPr>
        <w:pStyle w:val="Corpodetexto"/>
      </w:pPr>
      <w:r w:rsidRPr="00982CEF">
        <w:rPr>
          <w:b/>
        </w:rPr>
        <w:t>Task and environment modules</w:t>
      </w:r>
      <w:r>
        <w:t xml:space="preserve">. Goals have conditions in order to be </w:t>
      </w:r>
      <w:r w:rsidR="00A1201C">
        <w:t>considered achieved (goal test)</w:t>
      </w:r>
      <w:r>
        <w:t xml:space="preserve">, this relation is represented by </w:t>
      </w:r>
      <w:r w:rsidR="00982CEF">
        <w:t xml:space="preserve">the </w:t>
      </w:r>
      <w:proofErr w:type="spellStart"/>
      <w:proofErr w:type="gramStart"/>
      <w:r w:rsidRPr="00982CEF">
        <w:rPr>
          <w:i/>
        </w:rPr>
        <w:t>hasRelation</w:t>
      </w:r>
      <w:proofErr w:type="spellEnd"/>
      <w:r w:rsidRPr="00982CEF">
        <w:rPr>
          <w:i/>
        </w:rPr>
        <w:t>(</w:t>
      </w:r>
      <w:proofErr w:type="gramEnd"/>
      <w:r w:rsidRPr="00982CEF">
        <w:rPr>
          <w:i/>
        </w:rPr>
        <w:t>goal, relation)</w:t>
      </w:r>
      <w:r w:rsidR="00982CEF">
        <w:t xml:space="preserve"> predicate.</w:t>
      </w:r>
      <w:r w:rsidR="00A1201C">
        <w:t xml:space="preserve"> Goals have environmental conditions that must hold in order to pursue the goal. This is represented by the </w:t>
      </w:r>
      <w:proofErr w:type="spellStart"/>
      <w:proofErr w:type="gramStart"/>
      <w:r w:rsidR="00A1201C">
        <w:rPr>
          <w:i/>
        </w:rPr>
        <w:t>hasCondition</w:t>
      </w:r>
      <w:proofErr w:type="spellEnd"/>
      <w:r w:rsidR="00A1201C">
        <w:rPr>
          <w:i/>
        </w:rPr>
        <w:t>(</w:t>
      </w:r>
      <w:proofErr w:type="gramEnd"/>
      <w:r w:rsidR="00A1201C">
        <w:rPr>
          <w:i/>
        </w:rPr>
        <w:t>goal, condition)</w:t>
      </w:r>
      <w:r w:rsidR="00A1201C">
        <w:t xml:space="preserve"> predicate. </w:t>
      </w:r>
    </w:p>
    <w:p w:rsidR="005C133A" w:rsidRDefault="005C133A" w:rsidP="00B860AD">
      <w:pPr>
        <w:pStyle w:val="Corpodetexto"/>
      </w:pPr>
      <w:r>
        <w:t xml:space="preserve">This following relation occurs between entities of the module Environment, </w:t>
      </w:r>
      <w:r w:rsidR="005B1DCC">
        <w:t>being also a basic one. When a relation A affects B</w:t>
      </w:r>
      <w:r w:rsidR="009B55D7">
        <w:t xml:space="preserve"> by some way</w:t>
      </w:r>
      <w:r w:rsidR="005B1DCC">
        <w:t xml:space="preserve">, the user can represent this by using the predicate </w:t>
      </w:r>
      <w:proofErr w:type="spellStart"/>
      <w:proofErr w:type="gramStart"/>
      <w:r w:rsidR="005B1DCC">
        <w:rPr>
          <w:i/>
        </w:rPr>
        <w:t>affectsOtherRelation</w:t>
      </w:r>
      <w:proofErr w:type="spellEnd"/>
      <w:r w:rsidR="005B1DCC">
        <w:rPr>
          <w:i/>
        </w:rPr>
        <w:t>(</w:t>
      </w:r>
      <w:proofErr w:type="spellStart"/>
      <w:proofErr w:type="gramEnd"/>
      <w:r w:rsidR="005B1DCC">
        <w:rPr>
          <w:i/>
        </w:rPr>
        <w:t>relationA</w:t>
      </w:r>
      <w:proofErr w:type="spellEnd"/>
      <w:r w:rsidR="005B1DCC">
        <w:rPr>
          <w:i/>
        </w:rPr>
        <w:t xml:space="preserve">, </w:t>
      </w:r>
      <w:proofErr w:type="spellStart"/>
      <w:r w:rsidR="005B1DCC">
        <w:rPr>
          <w:i/>
        </w:rPr>
        <w:t>relationB</w:t>
      </w:r>
      <w:proofErr w:type="spellEnd"/>
      <w:r w:rsidR="005B1DCC">
        <w:rPr>
          <w:i/>
        </w:rPr>
        <w:t xml:space="preserve">). </w:t>
      </w:r>
      <w:r>
        <w:t xml:space="preserve"> </w:t>
      </w:r>
    </w:p>
    <w:p w:rsidR="007C6409" w:rsidRDefault="007C6409" w:rsidP="007C6409">
      <w:pPr>
        <w:pStyle w:val="Ttulo2"/>
      </w:pPr>
      <w:r>
        <w:t>RISK</w:t>
      </w:r>
      <w:r w:rsidR="00F010F3">
        <w:t>S</w:t>
      </w:r>
      <w:r>
        <w:t xml:space="preserve"> AND CONDITION</w:t>
      </w:r>
      <w:r w:rsidR="00F010F3">
        <w:t>S</w:t>
      </w:r>
    </w:p>
    <w:p w:rsidR="005B1DCC" w:rsidRDefault="005B1DCC" w:rsidP="005B1DCC">
      <w:pPr>
        <w:pStyle w:val="Corpodetexto"/>
      </w:pPr>
      <w:r>
        <w:t>Entities that represent risks and conditions are the kernel of the model. The authors</w:t>
      </w:r>
      <w:r w:rsidR="00341870">
        <w:t xml:space="preserve"> </w:t>
      </w:r>
      <w:r>
        <w:t xml:space="preserve">have decided to model three types of violations: entity, relation and sanction violation. </w:t>
      </w:r>
    </w:p>
    <w:p w:rsidR="005B1DCC" w:rsidRDefault="005B1DCC" w:rsidP="005B1DCC">
      <w:pPr>
        <w:pStyle w:val="Corpodetexto"/>
      </w:pPr>
      <w:r w:rsidRPr="005B1DCC">
        <w:rPr>
          <w:b/>
        </w:rPr>
        <w:t>Entity violation</w:t>
      </w:r>
      <w:r>
        <w:t xml:space="preserve">. It </w:t>
      </w:r>
      <w:r w:rsidR="00D70068">
        <w:t>happens</w:t>
      </w:r>
      <w:r>
        <w:t xml:space="preserve"> when an agent tries to reach a goal without the presence of the required entities as the other agents and artifacts. The predicate </w:t>
      </w:r>
      <w:proofErr w:type="spellStart"/>
      <w:proofErr w:type="gramStart"/>
      <w:r w:rsidRPr="005B1DCC">
        <w:rPr>
          <w:i/>
        </w:rPr>
        <w:t>entityViol</w:t>
      </w:r>
      <w:proofErr w:type="spellEnd"/>
      <w:r w:rsidRPr="005B1DCC">
        <w:rPr>
          <w:i/>
        </w:rPr>
        <w:t>(</w:t>
      </w:r>
      <w:proofErr w:type="gramEnd"/>
      <w:r w:rsidRPr="005B1DCC">
        <w:rPr>
          <w:i/>
        </w:rPr>
        <w:t>agent, goal, entity</w:t>
      </w:r>
      <w:r>
        <w:t xml:space="preserve">) says that the </w:t>
      </w:r>
      <w:r w:rsidRPr="005B1DCC">
        <w:rPr>
          <w:i/>
        </w:rPr>
        <w:t>agent</w:t>
      </w:r>
      <w:r>
        <w:t xml:space="preserve"> </w:t>
      </w:r>
      <w:r w:rsidR="00F010F3">
        <w:t xml:space="preserve">represents the agent doesn’t have the </w:t>
      </w:r>
      <w:r w:rsidR="00F010F3" w:rsidRPr="00F010F3">
        <w:rPr>
          <w:i/>
        </w:rPr>
        <w:t>entity</w:t>
      </w:r>
      <w:r w:rsidR="00F010F3">
        <w:t xml:space="preserve"> when he/she decided to pursue the </w:t>
      </w:r>
      <w:r w:rsidR="00F010F3" w:rsidRPr="00F010F3">
        <w:rPr>
          <w:i/>
        </w:rPr>
        <w:t>goal</w:t>
      </w:r>
      <w:r w:rsidR="00F010F3">
        <w:t>.</w:t>
      </w:r>
    </w:p>
    <w:p w:rsidR="002018CA" w:rsidRDefault="002018CA" w:rsidP="005B1DCC">
      <w:pPr>
        <w:pStyle w:val="Corpodetexto"/>
      </w:pPr>
      <w:r w:rsidRPr="002018CA">
        <w:rPr>
          <w:b/>
        </w:rPr>
        <w:t>Relation violation</w:t>
      </w:r>
      <w:r>
        <w:t xml:space="preserve">. </w:t>
      </w:r>
      <w:r w:rsidR="00D70068">
        <w:t xml:space="preserve">When an agent tries to reach a </w:t>
      </w:r>
      <w:r w:rsidR="005F07D1">
        <w:t>goal but</w:t>
      </w:r>
      <w:r w:rsidR="00D70068">
        <w:t xml:space="preserve"> doesn’t </w:t>
      </w:r>
      <w:r w:rsidR="005F07D1">
        <w:t xml:space="preserve">successfully put the needed entities into relation. For instance, a worker should remove a screw with a screw driver. If the screw driver doesn’t fit the screw, we have a relation violation. This </w:t>
      </w:r>
      <w:r w:rsidR="00F010F3">
        <w:t>violation is</w:t>
      </w:r>
      <w:r w:rsidR="005F07D1">
        <w:t xml:space="preserve"> represented by the </w:t>
      </w:r>
      <w:r w:rsidR="005F07D1" w:rsidRPr="005F07D1">
        <w:rPr>
          <w:i/>
        </w:rPr>
        <w:t xml:space="preserve">predicate </w:t>
      </w:r>
      <w:proofErr w:type="spellStart"/>
      <w:proofErr w:type="gramStart"/>
      <w:r w:rsidR="005F07D1" w:rsidRPr="005F07D1">
        <w:rPr>
          <w:i/>
        </w:rPr>
        <w:t>relationViol</w:t>
      </w:r>
      <w:proofErr w:type="spellEnd"/>
      <w:r w:rsidR="005F07D1" w:rsidRPr="005F07D1">
        <w:rPr>
          <w:i/>
        </w:rPr>
        <w:t>(</w:t>
      </w:r>
      <w:proofErr w:type="gramEnd"/>
      <w:r w:rsidR="005F07D1" w:rsidRPr="005F07D1">
        <w:rPr>
          <w:i/>
        </w:rPr>
        <w:t>agent, goal, relation)</w:t>
      </w:r>
      <w:r w:rsidR="00872B39">
        <w:t>.</w:t>
      </w:r>
    </w:p>
    <w:p w:rsidR="000A5A54" w:rsidRDefault="007253A0" w:rsidP="000A5A54">
      <w:pPr>
        <w:pStyle w:val="Corpodetexto"/>
      </w:pPr>
      <w:r w:rsidRPr="00F010F3">
        <w:rPr>
          <w:b/>
        </w:rPr>
        <w:t>Condition Violation</w:t>
      </w:r>
      <w:r>
        <w:t xml:space="preserve">. </w:t>
      </w:r>
      <w:r w:rsidR="00F010F3">
        <w:t>When an agent tries to execute an activity without observing the required conditions. For example, a procedure</w:t>
      </w:r>
      <w:r w:rsidR="00C20C54">
        <w:t xml:space="preserve"> to pursue a goal</w:t>
      </w:r>
      <w:r w:rsidR="00F010F3">
        <w:t xml:space="preserve"> requires the air humidity </w:t>
      </w:r>
      <w:r w:rsidR="00C20C54">
        <w:t>less than</w:t>
      </w:r>
      <w:r w:rsidR="00F010F3">
        <w:t xml:space="preserve"> 70%. The predicate </w:t>
      </w:r>
      <w:proofErr w:type="spellStart"/>
      <w:proofErr w:type="gramStart"/>
      <w:r w:rsidR="00F010F3" w:rsidRPr="00F010F3">
        <w:rPr>
          <w:i/>
        </w:rPr>
        <w:t>conditionViol</w:t>
      </w:r>
      <w:proofErr w:type="spellEnd"/>
      <w:r w:rsidR="00F010F3" w:rsidRPr="00F010F3">
        <w:rPr>
          <w:i/>
        </w:rPr>
        <w:t>(</w:t>
      </w:r>
      <w:proofErr w:type="gramEnd"/>
      <w:r w:rsidR="00F010F3" w:rsidRPr="00F010F3">
        <w:rPr>
          <w:i/>
        </w:rPr>
        <w:t>agent, goal, condition)</w:t>
      </w:r>
      <w:r w:rsidR="00F010F3">
        <w:t xml:space="preserve"> represents </w:t>
      </w:r>
      <w:r w:rsidR="00C20C54">
        <w:t xml:space="preserve">this </w:t>
      </w:r>
      <w:r w:rsidR="00C20C54" w:rsidRPr="00C20C54">
        <w:rPr>
          <w:i/>
        </w:rPr>
        <w:t>condition</w:t>
      </w:r>
      <w:r w:rsidR="00C20C54">
        <w:t xml:space="preserve"> was not satisfied</w:t>
      </w:r>
      <w:r w:rsidR="00F010F3">
        <w:t xml:space="preserve">. </w:t>
      </w:r>
    </w:p>
    <w:p w:rsidR="000A5A54" w:rsidRDefault="000A5A54" w:rsidP="000A5A54">
      <w:pPr>
        <w:pStyle w:val="Corpodetexto"/>
      </w:pPr>
      <w:r w:rsidRPr="00872B39">
        <w:rPr>
          <w:b/>
        </w:rPr>
        <w:t>Circumstances</w:t>
      </w:r>
      <w:r>
        <w:t xml:space="preserve">, the generic kind for relations and conditions, </w:t>
      </w:r>
      <w:r w:rsidR="00F44029">
        <w:t xml:space="preserve">when violated may cause risks of accidents engendering consequences. The predicated </w:t>
      </w:r>
      <w:proofErr w:type="spellStart"/>
      <w:proofErr w:type="gramStart"/>
      <w:r w:rsidR="00F44029">
        <w:rPr>
          <w:i/>
        </w:rPr>
        <w:t>hasRisk</w:t>
      </w:r>
      <w:proofErr w:type="spellEnd"/>
      <w:r w:rsidR="00F44029">
        <w:rPr>
          <w:i/>
        </w:rPr>
        <w:t>(</w:t>
      </w:r>
      <w:proofErr w:type="gramEnd"/>
      <w:r w:rsidR="00F44029">
        <w:rPr>
          <w:i/>
        </w:rPr>
        <w:t>circumstance, risk, consequence)</w:t>
      </w:r>
      <w:r w:rsidR="00F44029">
        <w:t xml:space="preserve"> represents this relation</w:t>
      </w:r>
      <w:r w:rsidR="00872B39">
        <w:t>, such as circumstance may be a relation or a condition.</w:t>
      </w:r>
    </w:p>
    <w:p w:rsidR="001531D6" w:rsidRDefault="001531D6" w:rsidP="000A5A54">
      <w:pPr>
        <w:pStyle w:val="Corpodetexto"/>
      </w:pPr>
      <w:r>
        <w:lastRenderedPageBreak/>
        <w:t xml:space="preserve">Central to the model is the application of </w:t>
      </w:r>
      <w:r w:rsidRPr="001531D6">
        <w:rPr>
          <w:b/>
        </w:rPr>
        <w:t>sanctions</w:t>
      </w:r>
      <w:r>
        <w:t xml:space="preserve">. This is represented by the predicate </w:t>
      </w:r>
      <w:proofErr w:type="spellStart"/>
      <w:proofErr w:type="gramStart"/>
      <w:r w:rsidR="00196984">
        <w:rPr>
          <w:rFonts w:eastAsia="Times New Roman"/>
          <w:i/>
          <w:iCs/>
        </w:rPr>
        <w:t>badConseqFor</w:t>
      </w:r>
      <w:proofErr w:type="spellEnd"/>
      <w:r w:rsidRPr="001531D6">
        <w:rPr>
          <w:i/>
        </w:rPr>
        <w:t>(</w:t>
      </w:r>
      <w:proofErr w:type="gramEnd"/>
      <w:r w:rsidRPr="001531D6">
        <w:rPr>
          <w:i/>
        </w:rPr>
        <w:t>goal, agent, risk, consequence)</w:t>
      </w:r>
      <w:r>
        <w:t xml:space="preserve"> meaning the agent suffers the </w:t>
      </w:r>
      <w:r w:rsidRPr="001531D6">
        <w:rPr>
          <w:i/>
        </w:rPr>
        <w:t>consequence</w:t>
      </w:r>
      <w:r>
        <w:t xml:space="preserve"> of the </w:t>
      </w:r>
      <w:r w:rsidRPr="001531D6">
        <w:rPr>
          <w:i/>
        </w:rPr>
        <w:t>risk</w:t>
      </w:r>
      <w:r>
        <w:t xml:space="preserve"> when trying to reach the </w:t>
      </w:r>
      <w:r w:rsidRPr="001531D6">
        <w:rPr>
          <w:i/>
        </w:rPr>
        <w:t>goal</w:t>
      </w:r>
      <w:r>
        <w:t xml:space="preserve">. </w:t>
      </w:r>
    </w:p>
    <w:p w:rsidR="009B55D7" w:rsidRPr="00F44029" w:rsidRDefault="009B55D7" w:rsidP="000A5A54">
      <w:pPr>
        <w:pStyle w:val="Corpodetexto"/>
      </w:pPr>
      <w:bookmarkStart w:id="0" w:name="_Hlk4349231"/>
      <w:r>
        <w:t>It is necessary to give the modeler a way of representing the possibility of a linked relation be disturbed by other relation</w:t>
      </w:r>
      <w:r w:rsidR="0090422A">
        <w:t>. For instance</w:t>
      </w:r>
      <w:bookmarkEnd w:id="0"/>
      <w:r w:rsidR="0090422A">
        <w:t xml:space="preserve">, when </w:t>
      </w:r>
      <w:proofErr w:type="spellStart"/>
      <w:r w:rsidR="0090422A">
        <w:t>relationA</w:t>
      </w:r>
      <w:proofErr w:type="spellEnd"/>
      <w:r w:rsidR="0090422A">
        <w:t xml:space="preserve"> linked to B is violated, B may be disturbed </w:t>
      </w:r>
      <w:r>
        <w:t xml:space="preserve">(see </w:t>
      </w:r>
      <w:proofErr w:type="spellStart"/>
      <w:proofErr w:type="gramStart"/>
      <w:r>
        <w:rPr>
          <w:i/>
        </w:rPr>
        <w:t>affectsOtherRelation</w:t>
      </w:r>
      <w:proofErr w:type="spellEnd"/>
      <w:r>
        <w:rPr>
          <w:i/>
        </w:rPr>
        <w:t>(</w:t>
      </w:r>
      <w:proofErr w:type="spellStart"/>
      <w:proofErr w:type="gramEnd"/>
      <w:r>
        <w:rPr>
          <w:i/>
        </w:rPr>
        <w:t>relationA</w:t>
      </w:r>
      <w:proofErr w:type="spellEnd"/>
      <w:r>
        <w:rPr>
          <w:i/>
        </w:rPr>
        <w:t xml:space="preserve">, </w:t>
      </w:r>
      <w:proofErr w:type="spellStart"/>
      <w:r>
        <w:rPr>
          <w:i/>
        </w:rPr>
        <w:t>relationB</w:t>
      </w:r>
      <w:proofErr w:type="spellEnd"/>
      <w:r>
        <w:rPr>
          <w:i/>
        </w:rPr>
        <w:t>))</w:t>
      </w:r>
      <w:r>
        <w:t>. This</w:t>
      </w:r>
      <w:r w:rsidR="0090422A">
        <w:t xml:space="preserve"> possible bad event is represented</w:t>
      </w:r>
      <w:r>
        <w:t xml:space="preserve"> by the predicated </w:t>
      </w:r>
      <w:proofErr w:type="spellStart"/>
      <w:r w:rsidRPr="0090422A">
        <w:rPr>
          <w:i/>
        </w:rPr>
        <w:t>possOfBadConseqFor</w:t>
      </w:r>
      <w:proofErr w:type="spellEnd"/>
      <w:r w:rsidRPr="0090422A">
        <w:rPr>
          <w:i/>
        </w:rPr>
        <w:t>(relation)</w:t>
      </w:r>
      <w:r>
        <w:t xml:space="preserve">.  </w:t>
      </w:r>
    </w:p>
    <w:p w:rsidR="00207D67" w:rsidRDefault="00207D67" w:rsidP="00207D67">
      <w:pPr>
        <w:pStyle w:val="Ttulo2"/>
      </w:pPr>
      <w:r>
        <w:t>REASONING WITH THE MODEL</w:t>
      </w:r>
    </w:p>
    <w:p w:rsidR="00207D67" w:rsidRDefault="00D542A3" w:rsidP="00225DC0">
      <w:pPr>
        <w:pStyle w:val="Corpodetexto"/>
      </w:pPr>
      <w:r>
        <w:t xml:space="preserve">In this section, we describe </w:t>
      </w:r>
      <w:r w:rsidR="00225DC0">
        <w:t xml:space="preserve">fundamental inference rules of the model and </w:t>
      </w:r>
      <w:r>
        <w:t xml:space="preserve">the inferences one can produce using the proposed model. </w:t>
      </w:r>
    </w:p>
    <w:p w:rsidR="00225DC0" w:rsidRDefault="00225DC0" w:rsidP="00225DC0">
      <w:pPr>
        <w:pStyle w:val="Corpodetexto"/>
      </w:pPr>
      <w:r>
        <w:t xml:space="preserve">The first fundamental rule inherited from the Moise+ says that if an agent performing a </w:t>
      </w:r>
      <w:r w:rsidRPr="00225DC0">
        <w:rPr>
          <w:i/>
        </w:rPr>
        <w:t>role</w:t>
      </w:r>
      <w:r>
        <w:t xml:space="preserve"> have the obligation to execute a </w:t>
      </w:r>
      <w:r w:rsidRPr="00225DC0">
        <w:rPr>
          <w:i/>
        </w:rPr>
        <w:t>goal</w:t>
      </w:r>
      <w:r>
        <w:t xml:space="preserve">, he/she also have the permission to execute it. </w:t>
      </w:r>
    </w:p>
    <w:p w:rsidR="00225DC0" w:rsidRPr="009827CC" w:rsidRDefault="00225DC0" w:rsidP="00225DC0">
      <w:pPr>
        <w:rPr>
          <w:rFonts w:eastAsia="SimSun"/>
          <w:spacing w:val="-1"/>
        </w:rPr>
      </w:pPr>
      <w:r w:rsidRPr="00240107">
        <w:rPr>
          <w:b/>
          <w:bCs/>
          <w:i/>
          <w:iCs/>
        </w:rPr>
        <w:t>if</w:t>
      </w:r>
      <w:r w:rsidRPr="00240107">
        <w:rPr>
          <w:i/>
          <w:iCs/>
        </w:rPr>
        <w:t xml:space="preserve"> </w:t>
      </w:r>
      <w:proofErr w:type="spellStart"/>
      <w:r w:rsidRPr="00240107">
        <w:rPr>
          <w:i/>
          <w:iCs/>
        </w:rPr>
        <w:t>hasObligation</w:t>
      </w:r>
      <w:proofErr w:type="spellEnd"/>
      <w:r w:rsidRPr="00240107">
        <w:rPr>
          <w:i/>
          <w:iCs/>
        </w:rPr>
        <w:t>(</w:t>
      </w:r>
      <w:proofErr w:type="spellStart"/>
      <w:proofErr w:type="gramStart"/>
      <w:r w:rsidRPr="00910F3D">
        <w:rPr>
          <w:i/>
          <w:iCs/>
        </w:rPr>
        <w:t>role</w:t>
      </w:r>
      <w:r w:rsidRPr="00240107">
        <w:rPr>
          <w:i/>
          <w:iCs/>
        </w:rPr>
        <w:t>,</w:t>
      </w:r>
      <w:r>
        <w:rPr>
          <w:i/>
          <w:iCs/>
        </w:rPr>
        <w:t>goal</w:t>
      </w:r>
      <w:proofErr w:type="spellEnd"/>
      <w:proofErr w:type="gramEnd"/>
      <w:r w:rsidRPr="00240107">
        <w:rPr>
          <w:i/>
          <w:iCs/>
        </w:rPr>
        <w:t>)</w:t>
      </w:r>
      <w:r>
        <w:rPr>
          <w:i/>
          <w:iCs/>
        </w:rPr>
        <w:t xml:space="preserve"> </w:t>
      </w:r>
      <w:r>
        <w:rPr>
          <w:i/>
          <w:iCs/>
        </w:rPr>
        <w:br/>
      </w:r>
      <w:r w:rsidRPr="00240107">
        <w:rPr>
          <w:b/>
          <w:bCs/>
          <w:i/>
          <w:iCs/>
        </w:rPr>
        <w:t xml:space="preserve">then </w:t>
      </w:r>
      <w:proofErr w:type="spellStart"/>
      <w:r w:rsidRPr="00240107">
        <w:rPr>
          <w:i/>
          <w:iCs/>
        </w:rPr>
        <w:t>hasPermission</w:t>
      </w:r>
      <w:proofErr w:type="spellEnd"/>
      <w:r w:rsidRPr="00240107">
        <w:rPr>
          <w:i/>
          <w:iCs/>
        </w:rPr>
        <w:t>(</w:t>
      </w:r>
      <w:r w:rsidRPr="00910F3D">
        <w:rPr>
          <w:i/>
          <w:iCs/>
        </w:rPr>
        <w:t>role, goal</w:t>
      </w:r>
      <w:r w:rsidRPr="00240107">
        <w:rPr>
          <w:i/>
          <w:iCs/>
        </w:rPr>
        <w:t>)</w:t>
      </w:r>
      <w:r>
        <w:rPr>
          <w:i/>
          <w:iCs/>
        </w:rPr>
        <w:tab/>
      </w:r>
      <w:r>
        <w:rPr>
          <w:i/>
          <w:iCs/>
        </w:rPr>
        <w:tab/>
      </w:r>
      <w:r>
        <w:rPr>
          <w:i/>
          <w:iCs/>
        </w:rPr>
        <w:tab/>
      </w:r>
      <w:r>
        <w:rPr>
          <w:i/>
          <w:iCs/>
        </w:rPr>
        <w:tab/>
      </w:r>
      <w:r>
        <w:rPr>
          <w:i/>
          <w:iCs/>
        </w:rPr>
        <w:tab/>
      </w:r>
      <w:r>
        <w:rPr>
          <w:i/>
          <w:iCs/>
        </w:rPr>
        <w:tab/>
      </w:r>
      <w:r>
        <w:rPr>
          <w:i/>
          <w:iCs/>
        </w:rPr>
        <w:tab/>
      </w:r>
      <w:r>
        <w:rPr>
          <w:i/>
          <w:iCs/>
        </w:rPr>
        <w:tab/>
      </w:r>
      <w:r>
        <w:rPr>
          <w:i/>
          <w:iCs/>
        </w:rPr>
        <w:tab/>
      </w:r>
      <w:r>
        <w:rPr>
          <w:i/>
          <w:iCs/>
        </w:rPr>
        <w:tab/>
      </w:r>
      <w:r>
        <w:rPr>
          <w:iCs/>
        </w:rPr>
        <w:t>(R1)</w:t>
      </w:r>
    </w:p>
    <w:p w:rsidR="009827CC" w:rsidRPr="00225DC0" w:rsidRDefault="009827CC" w:rsidP="00225DC0">
      <w:pPr>
        <w:rPr>
          <w:iCs/>
        </w:rPr>
      </w:pPr>
    </w:p>
    <w:p w:rsidR="00225DC0" w:rsidRDefault="009827CC" w:rsidP="00225DC0">
      <w:pPr>
        <w:pStyle w:val="Corpodetexto"/>
      </w:pPr>
      <w:bookmarkStart w:id="1" w:name="_Hlk4346698"/>
      <w:r>
        <w:t>Rule 2 produces a condition violation when an agent tries to pursue a goal without the presence of any needed condition.</w:t>
      </w:r>
      <w:r w:rsidR="00516197">
        <w:t xml:space="preserve"> The predicate </w:t>
      </w:r>
      <w:proofErr w:type="spellStart"/>
      <w:r w:rsidR="00516197" w:rsidRPr="00516197">
        <w:rPr>
          <w:i/>
        </w:rPr>
        <w:t>isPresent</w:t>
      </w:r>
      <w:proofErr w:type="spellEnd"/>
      <w:r w:rsidR="00516197" w:rsidRPr="00516197">
        <w:rPr>
          <w:i/>
        </w:rPr>
        <w:t>(condition)</w:t>
      </w:r>
      <w:r w:rsidR="00516197">
        <w:t xml:space="preserve"> is to be interpreted as “the agent beliefs the condition holds” and </w:t>
      </w:r>
      <w:proofErr w:type="spellStart"/>
      <w:proofErr w:type="gramStart"/>
      <w:r w:rsidR="00516197" w:rsidRPr="00516197">
        <w:rPr>
          <w:i/>
        </w:rPr>
        <w:t>tryReach</w:t>
      </w:r>
      <w:proofErr w:type="spellEnd"/>
      <w:r w:rsidR="00516197" w:rsidRPr="00516197">
        <w:rPr>
          <w:i/>
        </w:rPr>
        <w:t>(</w:t>
      </w:r>
      <w:proofErr w:type="gramEnd"/>
      <w:r w:rsidR="00516197" w:rsidRPr="00516197">
        <w:rPr>
          <w:i/>
        </w:rPr>
        <w:t>agent, goal)</w:t>
      </w:r>
      <w:r w:rsidR="00516197">
        <w:t xml:space="preserve"> is true when an agent tries to start a goal. </w:t>
      </w:r>
    </w:p>
    <w:bookmarkEnd w:id="1"/>
    <w:p w:rsidR="009827CC" w:rsidRPr="00240107" w:rsidRDefault="009827CC" w:rsidP="009827CC">
      <w:pPr>
        <w:jc w:val="both"/>
        <w:rPr>
          <w:b/>
          <w:bCs/>
          <w:i/>
          <w:iCs/>
        </w:rPr>
      </w:pPr>
      <w:r w:rsidRPr="00240107">
        <w:rPr>
          <w:b/>
          <w:bCs/>
          <w:i/>
          <w:iCs/>
        </w:rPr>
        <w:t xml:space="preserve">if </w:t>
      </w:r>
      <w:r w:rsidRPr="00240107">
        <w:rPr>
          <w:i/>
          <w:iCs/>
        </w:rPr>
        <w:tab/>
      </w:r>
      <w:proofErr w:type="spellStart"/>
      <w:proofErr w:type="gramStart"/>
      <w:r w:rsidRPr="00240107">
        <w:rPr>
          <w:i/>
          <w:iCs/>
        </w:rPr>
        <w:t>hasCondition</w:t>
      </w:r>
      <w:proofErr w:type="spellEnd"/>
      <w:r w:rsidRPr="00240107">
        <w:rPr>
          <w:i/>
          <w:iCs/>
        </w:rPr>
        <w:t>(</w:t>
      </w:r>
      <w:proofErr w:type="gramEnd"/>
      <w:r>
        <w:rPr>
          <w:i/>
          <w:iCs/>
        </w:rPr>
        <w:t>goal</w:t>
      </w:r>
      <w:r w:rsidRPr="00240107">
        <w:rPr>
          <w:i/>
          <w:iCs/>
        </w:rPr>
        <w:t>,</w:t>
      </w:r>
      <w:r w:rsidR="00D23D8A">
        <w:rPr>
          <w:i/>
          <w:iCs/>
        </w:rPr>
        <w:t xml:space="preserve"> </w:t>
      </w:r>
      <w:r>
        <w:rPr>
          <w:i/>
          <w:iCs/>
        </w:rPr>
        <w:t>condition</w:t>
      </w:r>
      <w:r w:rsidRPr="00240107">
        <w:rPr>
          <w:i/>
          <w:iCs/>
        </w:rPr>
        <w:t xml:space="preserve">) </w:t>
      </w:r>
      <w:r w:rsidRPr="00240107">
        <w:rPr>
          <w:b/>
          <w:bCs/>
          <w:i/>
          <w:iCs/>
        </w:rPr>
        <w:t>and</w:t>
      </w:r>
    </w:p>
    <w:p w:rsidR="009827CC" w:rsidRPr="00240107" w:rsidRDefault="009827CC" w:rsidP="009827CC">
      <w:pPr>
        <w:jc w:val="both"/>
        <w:rPr>
          <w:b/>
          <w:bCs/>
          <w:i/>
          <w:iCs/>
        </w:rPr>
      </w:pPr>
      <w:r w:rsidRPr="00240107">
        <w:rPr>
          <w:i/>
          <w:iCs/>
        </w:rPr>
        <w:tab/>
      </w:r>
      <w:r w:rsidRPr="00240107">
        <w:rPr>
          <w:b/>
          <w:bCs/>
          <w:i/>
          <w:iCs/>
        </w:rPr>
        <w:t>not</w:t>
      </w:r>
      <w:r w:rsidRPr="00240107">
        <w:rPr>
          <w:i/>
          <w:iCs/>
        </w:rPr>
        <w:t xml:space="preserve"> </w:t>
      </w:r>
      <w:proofErr w:type="spellStart"/>
      <w:r w:rsidRPr="00240107">
        <w:rPr>
          <w:i/>
          <w:iCs/>
        </w:rPr>
        <w:t>isPresent</w:t>
      </w:r>
      <w:proofErr w:type="spellEnd"/>
      <w:r>
        <w:rPr>
          <w:i/>
          <w:iCs/>
        </w:rPr>
        <w:t>(condition</w:t>
      </w:r>
      <w:r w:rsidRPr="00240107">
        <w:rPr>
          <w:i/>
          <w:iCs/>
        </w:rPr>
        <w:t xml:space="preserve">) </w:t>
      </w:r>
      <w:r w:rsidRPr="00240107">
        <w:rPr>
          <w:b/>
          <w:bCs/>
          <w:i/>
          <w:iCs/>
        </w:rPr>
        <w:t>and</w:t>
      </w:r>
    </w:p>
    <w:p w:rsidR="009827CC" w:rsidRPr="00240107" w:rsidRDefault="009827CC" w:rsidP="009827CC">
      <w:pPr>
        <w:jc w:val="both"/>
        <w:rPr>
          <w:b/>
          <w:bCs/>
          <w:i/>
          <w:iCs/>
        </w:rPr>
      </w:pPr>
      <w:r w:rsidRPr="00240107">
        <w:rPr>
          <w:i/>
          <w:iCs/>
        </w:rPr>
        <w:tab/>
      </w:r>
      <w:proofErr w:type="spellStart"/>
      <w:proofErr w:type="gramStart"/>
      <w:r w:rsidRPr="00240107">
        <w:rPr>
          <w:i/>
          <w:iCs/>
        </w:rPr>
        <w:t>tryReach</w:t>
      </w:r>
      <w:proofErr w:type="spellEnd"/>
      <w:r w:rsidRPr="00240107">
        <w:rPr>
          <w:i/>
          <w:iCs/>
        </w:rPr>
        <w:t>(</w:t>
      </w:r>
      <w:proofErr w:type="gramEnd"/>
      <w:r w:rsidR="00D23D8A">
        <w:rPr>
          <w:i/>
          <w:iCs/>
        </w:rPr>
        <w:t>agent</w:t>
      </w:r>
      <w:r w:rsidRPr="00240107">
        <w:rPr>
          <w:i/>
          <w:iCs/>
        </w:rPr>
        <w:t>,</w:t>
      </w:r>
      <w:r w:rsidR="00D23D8A">
        <w:rPr>
          <w:i/>
          <w:iCs/>
        </w:rPr>
        <w:t xml:space="preserve"> goal</w:t>
      </w:r>
      <w:r w:rsidRPr="00240107">
        <w:rPr>
          <w:i/>
          <w:iCs/>
        </w:rPr>
        <w:t xml:space="preserve">) </w:t>
      </w:r>
      <w:r w:rsidRPr="00240107">
        <w:rPr>
          <w:b/>
          <w:bCs/>
          <w:i/>
          <w:iCs/>
        </w:rPr>
        <w:tab/>
      </w:r>
    </w:p>
    <w:p w:rsidR="009827CC" w:rsidRDefault="009827CC" w:rsidP="009827CC">
      <w:pPr>
        <w:jc w:val="both"/>
        <w:rPr>
          <w:iCs/>
        </w:rPr>
      </w:pPr>
      <w:r w:rsidRPr="00D23D8A">
        <w:rPr>
          <w:b/>
          <w:bCs/>
          <w:i/>
          <w:iCs/>
        </w:rPr>
        <w:t xml:space="preserve">then </w:t>
      </w:r>
      <w:proofErr w:type="spellStart"/>
      <w:proofErr w:type="gramStart"/>
      <w:r w:rsidR="00D23D8A" w:rsidRPr="00D23D8A">
        <w:rPr>
          <w:i/>
          <w:iCs/>
        </w:rPr>
        <w:t>conditionViol</w:t>
      </w:r>
      <w:proofErr w:type="spellEnd"/>
      <w:r w:rsidRPr="00D23D8A">
        <w:rPr>
          <w:i/>
          <w:iCs/>
        </w:rPr>
        <w:t>(</w:t>
      </w:r>
      <w:proofErr w:type="gramEnd"/>
      <w:r w:rsidRPr="00D23D8A">
        <w:rPr>
          <w:i/>
          <w:iCs/>
        </w:rPr>
        <w:t>ag</w:t>
      </w:r>
      <w:r w:rsidR="00D23D8A" w:rsidRPr="00D23D8A">
        <w:rPr>
          <w:i/>
          <w:iCs/>
        </w:rPr>
        <w:t>ent</w:t>
      </w:r>
      <w:r w:rsidRPr="00D23D8A">
        <w:rPr>
          <w:i/>
          <w:iCs/>
        </w:rPr>
        <w:t>,</w:t>
      </w:r>
      <w:r w:rsidR="00D23D8A" w:rsidRPr="00D23D8A">
        <w:rPr>
          <w:i/>
          <w:iCs/>
        </w:rPr>
        <w:t xml:space="preserve"> goal</w:t>
      </w:r>
      <w:r w:rsidRPr="00D23D8A">
        <w:rPr>
          <w:i/>
          <w:iCs/>
        </w:rPr>
        <w:t>,</w:t>
      </w:r>
      <w:r w:rsidR="00D23D8A" w:rsidRPr="00D23D8A">
        <w:rPr>
          <w:i/>
          <w:iCs/>
        </w:rPr>
        <w:t xml:space="preserve"> condition</w:t>
      </w:r>
      <w:r w:rsidRPr="00D23D8A">
        <w:rPr>
          <w:i/>
          <w:iCs/>
        </w:rPr>
        <w:t>)</w:t>
      </w:r>
      <w:r w:rsidR="00D23D8A" w:rsidRPr="00D23D8A">
        <w:rPr>
          <w:iCs/>
        </w:rPr>
        <w:tab/>
      </w:r>
      <w:r w:rsidR="00D23D8A" w:rsidRPr="00D23D8A">
        <w:rPr>
          <w:iCs/>
        </w:rPr>
        <w:tab/>
      </w:r>
      <w:r w:rsidR="00D23D8A" w:rsidRPr="00D23D8A">
        <w:rPr>
          <w:iCs/>
        </w:rPr>
        <w:tab/>
      </w:r>
      <w:r w:rsidR="00D23D8A" w:rsidRPr="00D23D8A">
        <w:rPr>
          <w:iCs/>
        </w:rPr>
        <w:tab/>
      </w:r>
      <w:r w:rsidR="00D23D8A" w:rsidRPr="00D23D8A">
        <w:rPr>
          <w:iCs/>
        </w:rPr>
        <w:tab/>
      </w:r>
      <w:r w:rsidR="00D23D8A" w:rsidRPr="00D23D8A">
        <w:rPr>
          <w:iCs/>
        </w:rPr>
        <w:tab/>
        <w:t>(</w:t>
      </w:r>
      <w:r w:rsidR="00D23D8A">
        <w:rPr>
          <w:iCs/>
        </w:rPr>
        <w:t>R2)</w:t>
      </w:r>
    </w:p>
    <w:p w:rsidR="000A5A54" w:rsidRPr="00D23D8A" w:rsidRDefault="000A5A54" w:rsidP="009827CC">
      <w:pPr>
        <w:jc w:val="both"/>
        <w:rPr>
          <w:b/>
          <w:bCs/>
          <w:iCs/>
        </w:rPr>
      </w:pPr>
    </w:p>
    <w:p w:rsidR="009827CC" w:rsidRDefault="000A5A54" w:rsidP="003703DA">
      <w:pPr>
        <w:pStyle w:val="Corpodetexto"/>
      </w:pPr>
      <w:r w:rsidRPr="000A5A54">
        <w:t xml:space="preserve">Rule </w:t>
      </w:r>
      <w:r>
        <w:t>3</w:t>
      </w:r>
      <w:r w:rsidRPr="000A5A54">
        <w:t xml:space="preserve"> produces a </w:t>
      </w:r>
      <w:r>
        <w:t>relation</w:t>
      </w:r>
      <w:r w:rsidRPr="000A5A54">
        <w:t xml:space="preserve"> violation when an agent tries to pursue a goal without the presence of any needed </w:t>
      </w:r>
      <w:r>
        <w:t>relation</w:t>
      </w:r>
      <w:r w:rsidRPr="000A5A54">
        <w:t>.</w:t>
      </w:r>
    </w:p>
    <w:p w:rsidR="000A5A54" w:rsidRPr="00240107" w:rsidRDefault="000A5A54" w:rsidP="000A5A54">
      <w:pPr>
        <w:jc w:val="both"/>
        <w:rPr>
          <w:b/>
          <w:bCs/>
          <w:i/>
          <w:iCs/>
        </w:rPr>
      </w:pPr>
      <w:r w:rsidRPr="00240107">
        <w:rPr>
          <w:b/>
          <w:bCs/>
          <w:i/>
          <w:iCs/>
        </w:rPr>
        <w:t xml:space="preserve">if </w:t>
      </w:r>
      <w:r w:rsidRPr="00240107">
        <w:rPr>
          <w:i/>
          <w:iCs/>
        </w:rPr>
        <w:tab/>
      </w:r>
      <w:proofErr w:type="spellStart"/>
      <w:proofErr w:type="gramStart"/>
      <w:r w:rsidRPr="00240107">
        <w:rPr>
          <w:i/>
          <w:iCs/>
        </w:rPr>
        <w:t>hasRelation</w:t>
      </w:r>
      <w:proofErr w:type="spellEnd"/>
      <w:r w:rsidRPr="00240107">
        <w:rPr>
          <w:i/>
          <w:iCs/>
        </w:rPr>
        <w:t>(</w:t>
      </w:r>
      <w:proofErr w:type="gramEnd"/>
      <w:r>
        <w:rPr>
          <w:i/>
          <w:iCs/>
        </w:rPr>
        <w:t>goal, relation</w:t>
      </w:r>
      <w:r w:rsidRPr="00240107">
        <w:rPr>
          <w:i/>
          <w:iCs/>
        </w:rPr>
        <w:t xml:space="preserve">) </w:t>
      </w:r>
      <w:r w:rsidRPr="00240107">
        <w:rPr>
          <w:b/>
          <w:bCs/>
          <w:i/>
          <w:iCs/>
        </w:rPr>
        <w:t>and</w:t>
      </w:r>
    </w:p>
    <w:p w:rsidR="000A5A54" w:rsidRPr="00240107" w:rsidRDefault="000A5A54" w:rsidP="000A5A54">
      <w:pPr>
        <w:jc w:val="both"/>
        <w:rPr>
          <w:b/>
          <w:bCs/>
          <w:i/>
          <w:iCs/>
        </w:rPr>
      </w:pPr>
      <w:r w:rsidRPr="00240107">
        <w:rPr>
          <w:b/>
          <w:bCs/>
          <w:i/>
          <w:iCs/>
        </w:rPr>
        <w:tab/>
        <w:t xml:space="preserve">not </w:t>
      </w:r>
      <w:proofErr w:type="spellStart"/>
      <w:r w:rsidRPr="00240107">
        <w:rPr>
          <w:i/>
          <w:iCs/>
        </w:rPr>
        <w:t>isPresent</w:t>
      </w:r>
      <w:proofErr w:type="spellEnd"/>
      <w:r w:rsidRPr="00240107">
        <w:rPr>
          <w:i/>
          <w:iCs/>
        </w:rPr>
        <w:t>(</w:t>
      </w:r>
      <w:r>
        <w:rPr>
          <w:i/>
          <w:iCs/>
        </w:rPr>
        <w:t>relation</w:t>
      </w:r>
      <w:r w:rsidRPr="00240107">
        <w:rPr>
          <w:i/>
          <w:iCs/>
        </w:rPr>
        <w:t xml:space="preserve">) </w:t>
      </w:r>
      <w:r w:rsidRPr="00240107">
        <w:rPr>
          <w:b/>
          <w:bCs/>
          <w:i/>
          <w:iCs/>
        </w:rPr>
        <w:t>and</w:t>
      </w:r>
    </w:p>
    <w:p w:rsidR="000A5A54" w:rsidRPr="00240107" w:rsidRDefault="000A5A54" w:rsidP="000A5A54">
      <w:pPr>
        <w:jc w:val="both"/>
        <w:rPr>
          <w:i/>
          <w:iCs/>
        </w:rPr>
      </w:pPr>
      <w:r w:rsidRPr="00240107">
        <w:rPr>
          <w:b/>
          <w:bCs/>
          <w:i/>
          <w:iCs/>
        </w:rPr>
        <w:tab/>
      </w:r>
      <w:proofErr w:type="spellStart"/>
      <w:proofErr w:type="gramStart"/>
      <w:r w:rsidRPr="00240107">
        <w:rPr>
          <w:i/>
          <w:iCs/>
        </w:rPr>
        <w:t>tryReach</w:t>
      </w:r>
      <w:proofErr w:type="spellEnd"/>
      <w:r w:rsidRPr="00240107">
        <w:rPr>
          <w:i/>
          <w:iCs/>
        </w:rPr>
        <w:t>(</w:t>
      </w:r>
      <w:proofErr w:type="gramEnd"/>
      <w:r>
        <w:rPr>
          <w:i/>
          <w:iCs/>
        </w:rPr>
        <w:t>agent, goal</w:t>
      </w:r>
      <w:r w:rsidRPr="00240107">
        <w:rPr>
          <w:i/>
          <w:iCs/>
        </w:rPr>
        <w:t xml:space="preserve">) </w:t>
      </w:r>
    </w:p>
    <w:p w:rsidR="000A5A54" w:rsidRPr="0090422A" w:rsidRDefault="000A5A54" w:rsidP="0090422A">
      <w:pPr>
        <w:jc w:val="both"/>
        <w:rPr>
          <w:i/>
          <w:iCs/>
        </w:rPr>
      </w:pPr>
      <w:r w:rsidRPr="000A5A54">
        <w:rPr>
          <w:b/>
          <w:bCs/>
          <w:i/>
          <w:iCs/>
        </w:rPr>
        <w:t xml:space="preserve">then </w:t>
      </w:r>
      <w:proofErr w:type="spellStart"/>
      <w:proofErr w:type="gramStart"/>
      <w:r>
        <w:rPr>
          <w:i/>
          <w:iCs/>
        </w:rPr>
        <w:t>relationViol</w:t>
      </w:r>
      <w:proofErr w:type="spellEnd"/>
      <w:r>
        <w:rPr>
          <w:i/>
          <w:iCs/>
        </w:rPr>
        <w:t>(</w:t>
      </w:r>
      <w:proofErr w:type="gramEnd"/>
      <w:r w:rsidRPr="000A5A54">
        <w:rPr>
          <w:i/>
          <w:iCs/>
        </w:rPr>
        <w:t>ag</w:t>
      </w:r>
      <w:r>
        <w:rPr>
          <w:i/>
          <w:iCs/>
        </w:rPr>
        <w:t>ent, goal, relation</w:t>
      </w:r>
      <w:r w:rsidRPr="000A5A54">
        <w:rPr>
          <w:i/>
          <w:iCs/>
        </w:rPr>
        <w:t>)</w:t>
      </w:r>
      <w:r w:rsidRPr="000A5A54">
        <w:rPr>
          <w:iCs/>
        </w:rPr>
        <w:tab/>
      </w:r>
      <w:r w:rsidRPr="000A5A54">
        <w:rPr>
          <w:iCs/>
        </w:rPr>
        <w:tab/>
      </w:r>
      <w:r w:rsidRPr="000A5A54">
        <w:rPr>
          <w:iCs/>
        </w:rPr>
        <w:tab/>
      </w:r>
      <w:r w:rsidRPr="000A5A54">
        <w:rPr>
          <w:iCs/>
        </w:rPr>
        <w:tab/>
      </w:r>
      <w:r w:rsidRPr="000A5A54">
        <w:rPr>
          <w:iCs/>
        </w:rPr>
        <w:tab/>
      </w:r>
      <w:r>
        <w:rPr>
          <w:iCs/>
        </w:rPr>
        <w:tab/>
      </w:r>
      <w:r w:rsidRPr="000A5A54">
        <w:rPr>
          <w:iCs/>
        </w:rPr>
        <w:tab/>
        <w:t>(R3)</w:t>
      </w:r>
    </w:p>
    <w:p w:rsidR="0090422A" w:rsidRDefault="000A5A54" w:rsidP="007C6409">
      <w:r>
        <w:tab/>
      </w:r>
    </w:p>
    <w:p w:rsidR="00207D67" w:rsidRDefault="000A5A54" w:rsidP="007C6409">
      <w:r>
        <w:t>Rule 4 produces a</w:t>
      </w:r>
      <w:r w:rsidR="00251049">
        <w:t>n</w:t>
      </w:r>
      <w:r>
        <w:t xml:space="preserve"> entity violation when an agent tries to pursue a goal without the presence of any required entity.</w:t>
      </w:r>
    </w:p>
    <w:p w:rsidR="000A5A54" w:rsidRDefault="000A5A54" w:rsidP="007C6409"/>
    <w:p w:rsidR="000A5A54" w:rsidRPr="00240107" w:rsidRDefault="000A5A54" w:rsidP="000A5A54">
      <w:pPr>
        <w:jc w:val="both"/>
        <w:rPr>
          <w:b/>
          <w:bCs/>
          <w:i/>
          <w:iCs/>
        </w:rPr>
      </w:pPr>
      <w:r w:rsidRPr="00240107">
        <w:rPr>
          <w:b/>
          <w:bCs/>
          <w:i/>
          <w:iCs/>
        </w:rPr>
        <w:t xml:space="preserve">if </w:t>
      </w:r>
      <w:r w:rsidRPr="00240107">
        <w:rPr>
          <w:i/>
          <w:iCs/>
        </w:rPr>
        <w:tab/>
      </w:r>
      <w:proofErr w:type="spellStart"/>
      <w:proofErr w:type="gramStart"/>
      <w:r>
        <w:rPr>
          <w:i/>
          <w:iCs/>
        </w:rPr>
        <w:t>hasEntity</w:t>
      </w:r>
      <w:proofErr w:type="spellEnd"/>
      <w:r w:rsidRPr="00240107">
        <w:rPr>
          <w:i/>
          <w:iCs/>
        </w:rPr>
        <w:t>(</w:t>
      </w:r>
      <w:proofErr w:type="gramEnd"/>
      <w:r>
        <w:rPr>
          <w:i/>
          <w:iCs/>
        </w:rPr>
        <w:t>goal, entity</w:t>
      </w:r>
      <w:r w:rsidRPr="00240107">
        <w:rPr>
          <w:i/>
          <w:iCs/>
        </w:rPr>
        <w:t xml:space="preserve">) </w:t>
      </w:r>
      <w:r w:rsidRPr="00240107">
        <w:rPr>
          <w:b/>
          <w:bCs/>
          <w:i/>
          <w:iCs/>
        </w:rPr>
        <w:t>and</w:t>
      </w:r>
    </w:p>
    <w:p w:rsidR="000A5A54" w:rsidRPr="00240107" w:rsidRDefault="000A5A54" w:rsidP="000A5A54">
      <w:pPr>
        <w:jc w:val="both"/>
        <w:rPr>
          <w:b/>
          <w:bCs/>
          <w:i/>
          <w:iCs/>
        </w:rPr>
      </w:pPr>
      <w:r w:rsidRPr="00240107">
        <w:rPr>
          <w:b/>
          <w:bCs/>
          <w:i/>
          <w:iCs/>
        </w:rPr>
        <w:tab/>
        <w:t xml:space="preserve">not </w:t>
      </w:r>
      <w:proofErr w:type="spellStart"/>
      <w:r w:rsidRPr="00240107">
        <w:rPr>
          <w:i/>
          <w:iCs/>
        </w:rPr>
        <w:t>isPresent</w:t>
      </w:r>
      <w:proofErr w:type="spellEnd"/>
      <w:r w:rsidRPr="00240107">
        <w:rPr>
          <w:i/>
          <w:iCs/>
        </w:rPr>
        <w:t>(</w:t>
      </w:r>
      <w:r>
        <w:rPr>
          <w:i/>
          <w:iCs/>
        </w:rPr>
        <w:t>entity</w:t>
      </w:r>
      <w:r w:rsidRPr="00240107">
        <w:rPr>
          <w:i/>
          <w:iCs/>
        </w:rPr>
        <w:t xml:space="preserve">) </w:t>
      </w:r>
      <w:r w:rsidRPr="00240107">
        <w:rPr>
          <w:b/>
          <w:bCs/>
          <w:i/>
          <w:iCs/>
        </w:rPr>
        <w:t>and</w:t>
      </w:r>
    </w:p>
    <w:p w:rsidR="000A5A54" w:rsidRPr="00240107" w:rsidRDefault="000A5A54" w:rsidP="000A5A54">
      <w:pPr>
        <w:jc w:val="both"/>
        <w:rPr>
          <w:i/>
          <w:iCs/>
        </w:rPr>
      </w:pPr>
      <w:r w:rsidRPr="00240107">
        <w:rPr>
          <w:b/>
          <w:bCs/>
          <w:i/>
          <w:iCs/>
        </w:rPr>
        <w:tab/>
      </w:r>
      <w:proofErr w:type="spellStart"/>
      <w:proofErr w:type="gramStart"/>
      <w:r w:rsidRPr="00240107">
        <w:rPr>
          <w:i/>
          <w:iCs/>
        </w:rPr>
        <w:t>tryReach</w:t>
      </w:r>
      <w:proofErr w:type="spellEnd"/>
      <w:r w:rsidRPr="00240107">
        <w:rPr>
          <w:i/>
          <w:iCs/>
        </w:rPr>
        <w:t>(</w:t>
      </w:r>
      <w:proofErr w:type="gramEnd"/>
      <w:r>
        <w:rPr>
          <w:i/>
          <w:iCs/>
        </w:rPr>
        <w:t>agent, goal</w:t>
      </w:r>
      <w:r w:rsidRPr="00240107">
        <w:rPr>
          <w:i/>
          <w:iCs/>
        </w:rPr>
        <w:t xml:space="preserve">) </w:t>
      </w:r>
    </w:p>
    <w:p w:rsidR="000A5A54" w:rsidRDefault="000A5A54" w:rsidP="0090422A">
      <w:pPr>
        <w:jc w:val="both"/>
        <w:rPr>
          <w:iCs/>
        </w:rPr>
      </w:pPr>
      <w:r w:rsidRPr="000A5A54">
        <w:rPr>
          <w:b/>
          <w:bCs/>
          <w:i/>
          <w:iCs/>
        </w:rPr>
        <w:t xml:space="preserve">then </w:t>
      </w:r>
      <w:proofErr w:type="spellStart"/>
      <w:proofErr w:type="gramStart"/>
      <w:r>
        <w:rPr>
          <w:i/>
          <w:iCs/>
        </w:rPr>
        <w:t>entityViol</w:t>
      </w:r>
      <w:proofErr w:type="spellEnd"/>
      <w:r>
        <w:rPr>
          <w:i/>
          <w:iCs/>
        </w:rPr>
        <w:t>(</w:t>
      </w:r>
      <w:proofErr w:type="gramEnd"/>
      <w:r w:rsidRPr="000A5A54">
        <w:rPr>
          <w:i/>
          <w:iCs/>
        </w:rPr>
        <w:t>ag</w:t>
      </w:r>
      <w:r>
        <w:rPr>
          <w:i/>
          <w:iCs/>
        </w:rPr>
        <w:t xml:space="preserve">ent, goal, </w:t>
      </w:r>
      <w:r w:rsidR="00196984">
        <w:rPr>
          <w:i/>
          <w:iCs/>
        </w:rPr>
        <w:t>entity</w:t>
      </w:r>
      <w:r w:rsidRPr="000A5A54">
        <w:rPr>
          <w:i/>
          <w:iCs/>
        </w:rPr>
        <w:t>)</w:t>
      </w:r>
      <w:r w:rsidRPr="000A5A54">
        <w:rPr>
          <w:iCs/>
        </w:rPr>
        <w:tab/>
      </w:r>
      <w:r w:rsidRPr="000A5A54">
        <w:rPr>
          <w:iCs/>
        </w:rPr>
        <w:tab/>
      </w:r>
      <w:r w:rsidRPr="000A5A54">
        <w:rPr>
          <w:iCs/>
        </w:rPr>
        <w:tab/>
      </w:r>
      <w:r w:rsidRPr="000A5A54">
        <w:rPr>
          <w:iCs/>
        </w:rPr>
        <w:tab/>
      </w:r>
      <w:r w:rsidRPr="000A5A54">
        <w:rPr>
          <w:iCs/>
        </w:rPr>
        <w:tab/>
      </w:r>
      <w:r>
        <w:rPr>
          <w:iCs/>
        </w:rPr>
        <w:tab/>
      </w:r>
      <w:r>
        <w:rPr>
          <w:iCs/>
        </w:rPr>
        <w:tab/>
      </w:r>
      <w:r w:rsidR="00196984">
        <w:rPr>
          <w:iCs/>
        </w:rPr>
        <w:tab/>
      </w:r>
      <w:r w:rsidRPr="000A5A54">
        <w:rPr>
          <w:iCs/>
        </w:rPr>
        <w:tab/>
      </w:r>
      <w:r w:rsidR="0090422A" w:rsidRPr="000A5A54">
        <w:rPr>
          <w:iCs/>
        </w:rPr>
        <w:t xml:space="preserve"> </w:t>
      </w:r>
      <w:r w:rsidRPr="000A5A54">
        <w:rPr>
          <w:iCs/>
        </w:rPr>
        <w:t>(R</w:t>
      </w:r>
      <w:r>
        <w:rPr>
          <w:iCs/>
        </w:rPr>
        <w:t>4</w:t>
      </w:r>
      <w:r w:rsidRPr="000A5A54">
        <w:rPr>
          <w:iCs/>
        </w:rPr>
        <w:t>)</w:t>
      </w:r>
    </w:p>
    <w:p w:rsidR="0090422A" w:rsidRDefault="0090422A" w:rsidP="00EB7065">
      <w:pPr>
        <w:pStyle w:val="Corpodetexto"/>
        <w:ind w:firstLine="202"/>
      </w:pPr>
    </w:p>
    <w:p w:rsidR="00EB7065" w:rsidRDefault="00872B39" w:rsidP="00EB7065">
      <w:pPr>
        <w:pStyle w:val="Corpodetexto"/>
        <w:ind w:firstLine="202"/>
        <w:rPr>
          <w:rFonts w:eastAsia="Times New Roman"/>
          <w:iCs/>
        </w:rPr>
      </w:pPr>
      <w:r w:rsidRPr="000A5A54">
        <w:t xml:space="preserve">Rule </w:t>
      </w:r>
      <w:r w:rsidR="00196984">
        <w:t xml:space="preserve">5 </w:t>
      </w:r>
      <w:r>
        <w:t xml:space="preserve">applies to the agent the consequence of violating a </w:t>
      </w:r>
      <w:r w:rsidR="00196984">
        <w:t>condition</w:t>
      </w:r>
      <w:r>
        <w:t xml:space="preserve"> (</w:t>
      </w:r>
      <w:r w:rsidR="001531D6">
        <w:t xml:space="preserve">it </w:t>
      </w:r>
      <w:r>
        <w:t>sanction</w:t>
      </w:r>
      <w:r w:rsidR="001531D6">
        <w:t>s the agent</w:t>
      </w:r>
      <w:r>
        <w:t>)</w:t>
      </w:r>
      <w:r w:rsidRPr="000A5A54">
        <w:t>.</w:t>
      </w:r>
      <w:r w:rsidR="001531D6">
        <w:t xml:space="preserve"> Such condition presents a risk with a consequence</w:t>
      </w:r>
      <w:r w:rsidR="00196984">
        <w:t xml:space="preserve"> represented by the predicate </w:t>
      </w:r>
      <w:proofErr w:type="spellStart"/>
      <w:r w:rsidR="00196984" w:rsidRPr="00196984">
        <w:rPr>
          <w:i/>
        </w:rPr>
        <w:t>hasRisk</w:t>
      </w:r>
      <w:proofErr w:type="spellEnd"/>
      <w:r w:rsidR="001531D6">
        <w:t xml:space="preserve">. </w:t>
      </w:r>
      <w:r w:rsidR="00EB7065">
        <w:rPr>
          <w:rFonts w:eastAsia="Times New Roman"/>
          <w:iCs/>
        </w:rPr>
        <w:t xml:space="preserve">Rule 6 is </w:t>
      </w:r>
      <w:proofErr w:type="gramStart"/>
      <w:r w:rsidR="00EB7065">
        <w:rPr>
          <w:rFonts w:eastAsia="Times New Roman"/>
          <w:iCs/>
        </w:rPr>
        <w:t>similar to</w:t>
      </w:r>
      <w:proofErr w:type="gramEnd"/>
      <w:r w:rsidR="00EB7065">
        <w:rPr>
          <w:rFonts w:eastAsia="Times New Roman"/>
          <w:iCs/>
        </w:rPr>
        <w:t xml:space="preserve"> rule 5 replacing condition by relation.</w:t>
      </w:r>
    </w:p>
    <w:p w:rsidR="00872B39" w:rsidRPr="00240107" w:rsidRDefault="00872B39" w:rsidP="00872B39">
      <w:pPr>
        <w:jc w:val="both"/>
        <w:rPr>
          <w:b/>
          <w:bCs/>
          <w:i/>
          <w:iCs/>
        </w:rPr>
      </w:pPr>
      <w:r w:rsidRPr="00240107">
        <w:rPr>
          <w:b/>
          <w:bCs/>
          <w:i/>
          <w:iCs/>
        </w:rPr>
        <w:t xml:space="preserve">if </w:t>
      </w:r>
      <w:r w:rsidRPr="00240107">
        <w:rPr>
          <w:i/>
          <w:iCs/>
        </w:rPr>
        <w:tab/>
      </w:r>
      <w:proofErr w:type="spellStart"/>
      <w:proofErr w:type="gramStart"/>
      <w:r>
        <w:rPr>
          <w:i/>
          <w:iCs/>
        </w:rPr>
        <w:t>conditionViol</w:t>
      </w:r>
      <w:proofErr w:type="spellEnd"/>
      <w:r w:rsidRPr="00240107">
        <w:rPr>
          <w:i/>
          <w:iCs/>
        </w:rPr>
        <w:t>(</w:t>
      </w:r>
      <w:proofErr w:type="gramEnd"/>
      <w:r>
        <w:rPr>
          <w:i/>
          <w:iCs/>
        </w:rPr>
        <w:t>agent, goal, condition</w:t>
      </w:r>
      <w:r w:rsidRPr="00240107">
        <w:rPr>
          <w:i/>
          <w:iCs/>
        </w:rPr>
        <w:t xml:space="preserve">) </w:t>
      </w:r>
      <w:r w:rsidRPr="00240107">
        <w:rPr>
          <w:b/>
          <w:bCs/>
          <w:i/>
          <w:iCs/>
        </w:rPr>
        <w:t>and</w:t>
      </w:r>
    </w:p>
    <w:p w:rsidR="00872B39" w:rsidRPr="00872B39" w:rsidRDefault="00872B39" w:rsidP="00872B39">
      <w:pPr>
        <w:jc w:val="both"/>
        <w:rPr>
          <w:b/>
          <w:bCs/>
          <w:i/>
          <w:iCs/>
        </w:rPr>
      </w:pPr>
      <w:r w:rsidRPr="00240107">
        <w:rPr>
          <w:b/>
          <w:bCs/>
          <w:i/>
          <w:iCs/>
        </w:rPr>
        <w:tab/>
      </w:r>
      <w:proofErr w:type="spellStart"/>
      <w:proofErr w:type="gramStart"/>
      <w:r w:rsidRPr="00872B39">
        <w:rPr>
          <w:bCs/>
          <w:i/>
          <w:iCs/>
        </w:rPr>
        <w:t>hasRisk</w:t>
      </w:r>
      <w:proofErr w:type="spellEnd"/>
      <w:r>
        <w:rPr>
          <w:b/>
          <w:bCs/>
          <w:i/>
          <w:iCs/>
        </w:rPr>
        <w:t>(</w:t>
      </w:r>
      <w:proofErr w:type="gramEnd"/>
      <w:r w:rsidRPr="00872B39">
        <w:rPr>
          <w:bCs/>
          <w:i/>
          <w:iCs/>
        </w:rPr>
        <w:t>condition, risk, consequence)</w:t>
      </w:r>
      <w:r w:rsidRPr="00240107">
        <w:rPr>
          <w:i/>
          <w:iCs/>
        </w:rPr>
        <w:t xml:space="preserve"> </w:t>
      </w:r>
      <w:r w:rsidRPr="00240107">
        <w:rPr>
          <w:b/>
          <w:bCs/>
          <w:i/>
          <w:iCs/>
        </w:rPr>
        <w:t>and</w:t>
      </w:r>
      <w:r w:rsidRPr="00240107">
        <w:rPr>
          <w:i/>
          <w:iCs/>
        </w:rPr>
        <w:t xml:space="preserve"> </w:t>
      </w:r>
    </w:p>
    <w:p w:rsidR="00872B39" w:rsidRPr="000A5A54" w:rsidRDefault="00872B39" w:rsidP="00872B39">
      <w:pPr>
        <w:jc w:val="both"/>
        <w:rPr>
          <w:i/>
          <w:iCs/>
        </w:rPr>
      </w:pPr>
      <w:r w:rsidRPr="000A5A54">
        <w:rPr>
          <w:b/>
          <w:bCs/>
          <w:i/>
          <w:iCs/>
        </w:rPr>
        <w:t xml:space="preserve">then </w:t>
      </w:r>
    </w:p>
    <w:p w:rsidR="00872B39" w:rsidRDefault="00196984" w:rsidP="00872B39">
      <w:pPr>
        <w:pStyle w:val="Corpodetexto"/>
        <w:ind w:firstLine="202"/>
        <w:rPr>
          <w:rFonts w:eastAsia="Times New Roman"/>
          <w:iCs/>
        </w:rPr>
      </w:pPr>
      <w:proofErr w:type="spellStart"/>
      <w:proofErr w:type="gramStart"/>
      <w:r>
        <w:rPr>
          <w:rFonts w:eastAsia="Times New Roman"/>
          <w:i/>
          <w:iCs/>
        </w:rPr>
        <w:t>badC</w:t>
      </w:r>
      <w:r w:rsidR="001531D6">
        <w:rPr>
          <w:rFonts w:eastAsia="Times New Roman"/>
          <w:i/>
          <w:iCs/>
        </w:rPr>
        <w:t>onseq</w:t>
      </w:r>
      <w:r>
        <w:rPr>
          <w:rFonts w:eastAsia="Times New Roman"/>
          <w:i/>
          <w:iCs/>
        </w:rPr>
        <w:t>For</w:t>
      </w:r>
      <w:proofErr w:type="spellEnd"/>
      <w:r w:rsidR="00872B39">
        <w:rPr>
          <w:rFonts w:eastAsia="Times New Roman"/>
          <w:i/>
          <w:iCs/>
        </w:rPr>
        <w:t>(</w:t>
      </w:r>
      <w:proofErr w:type="gramEnd"/>
      <w:r w:rsidR="00872B39">
        <w:rPr>
          <w:rFonts w:eastAsia="Times New Roman"/>
          <w:i/>
          <w:iCs/>
        </w:rPr>
        <w:t>goal, agent, risk, consequence</w:t>
      </w:r>
      <w:r w:rsidR="00872B39" w:rsidRPr="000A5A54">
        <w:rPr>
          <w:rFonts w:eastAsia="Times New Roman"/>
          <w:i/>
          <w:iCs/>
        </w:rPr>
        <w:t>)</w:t>
      </w:r>
      <w:r w:rsidR="00872B39" w:rsidRPr="000A5A54">
        <w:rPr>
          <w:rFonts w:eastAsia="Times New Roman"/>
          <w:iCs/>
        </w:rPr>
        <w:tab/>
        <w:t>(R</w:t>
      </w:r>
      <w:r w:rsidR="00872B39">
        <w:rPr>
          <w:rFonts w:eastAsia="Times New Roman"/>
          <w:iCs/>
        </w:rPr>
        <w:t>5</w:t>
      </w:r>
      <w:r w:rsidR="00872B39" w:rsidRPr="000A5A54">
        <w:rPr>
          <w:rFonts w:eastAsia="Times New Roman"/>
          <w:iCs/>
        </w:rPr>
        <w:t>)</w:t>
      </w:r>
      <w:r w:rsidR="00EB7065">
        <w:rPr>
          <w:rFonts w:eastAsia="Times New Roman"/>
          <w:iCs/>
        </w:rPr>
        <w:t>(~R6)</w:t>
      </w:r>
    </w:p>
    <w:p w:rsidR="0090422A" w:rsidRDefault="0090422A" w:rsidP="0090422A">
      <w:pPr>
        <w:pStyle w:val="Corpodetexto"/>
        <w:rPr>
          <w:rFonts w:eastAsia="Times New Roman"/>
          <w:iCs/>
        </w:rPr>
      </w:pPr>
      <w:r>
        <w:t xml:space="preserve">Rule 7 allows for representing the possible spread of the effect of violating some relation A linked to the relation B. </w:t>
      </w:r>
    </w:p>
    <w:p w:rsidR="0090422A" w:rsidRDefault="0090422A" w:rsidP="0090422A">
      <w:pPr>
        <w:rPr>
          <w:i/>
          <w:iCs/>
        </w:rPr>
      </w:pPr>
      <w:r w:rsidRPr="00240107">
        <w:rPr>
          <w:b/>
          <w:bCs/>
          <w:i/>
          <w:iCs/>
        </w:rPr>
        <w:t>if</w:t>
      </w:r>
      <w:r w:rsidRPr="00240107">
        <w:rPr>
          <w:i/>
          <w:iCs/>
        </w:rPr>
        <w:t xml:space="preserve"> </w:t>
      </w:r>
      <w:proofErr w:type="spellStart"/>
      <w:r>
        <w:rPr>
          <w:i/>
          <w:iCs/>
        </w:rPr>
        <w:t>relationViol</w:t>
      </w:r>
      <w:proofErr w:type="spellEnd"/>
      <w:r w:rsidRPr="00240107">
        <w:rPr>
          <w:i/>
          <w:iCs/>
        </w:rPr>
        <w:t>(</w:t>
      </w:r>
      <w:r>
        <w:rPr>
          <w:i/>
          <w:iCs/>
        </w:rPr>
        <w:t xml:space="preserve">agent, goal, </w:t>
      </w:r>
      <w:proofErr w:type="spellStart"/>
      <w:r>
        <w:rPr>
          <w:i/>
          <w:iCs/>
        </w:rPr>
        <w:t>relationl</w:t>
      </w:r>
      <w:proofErr w:type="spellEnd"/>
      <w:r w:rsidRPr="00240107">
        <w:rPr>
          <w:i/>
          <w:iCs/>
        </w:rPr>
        <w:t>)</w:t>
      </w:r>
      <w:r>
        <w:rPr>
          <w:i/>
          <w:iCs/>
        </w:rPr>
        <w:t xml:space="preserve"> </w:t>
      </w:r>
      <w:r w:rsidRPr="0090422A">
        <w:rPr>
          <w:b/>
          <w:i/>
          <w:iCs/>
        </w:rPr>
        <w:t>and</w:t>
      </w:r>
    </w:p>
    <w:p w:rsidR="0090422A" w:rsidRDefault="0090422A" w:rsidP="0090422A">
      <w:pPr>
        <w:ind w:firstLine="202"/>
        <w:rPr>
          <w:i/>
          <w:iCs/>
        </w:rPr>
      </w:pPr>
      <w:proofErr w:type="spellStart"/>
      <w:r>
        <w:rPr>
          <w:i/>
          <w:iCs/>
        </w:rPr>
        <w:t>affectsOtherRelation</w:t>
      </w:r>
      <w:proofErr w:type="spellEnd"/>
      <w:r>
        <w:rPr>
          <w:i/>
          <w:iCs/>
        </w:rPr>
        <w:t>(</w:t>
      </w:r>
      <w:proofErr w:type="spellStart"/>
      <w:r>
        <w:rPr>
          <w:i/>
          <w:iCs/>
        </w:rPr>
        <w:t>relationA</w:t>
      </w:r>
      <w:proofErr w:type="spellEnd"/>
      <w:r>
        <w:rPr>
          <w:i/>
          <w:iCs/>
        </w:rPr>
        <w:t xml:space="preserve">, </w:t>
      </w:r>
      <w:proofErr w:type="spellStart"/>
      <w:r>
        <w:rPr>
          <w:i/>
          <w:iCs/>
        </w:rPr>
        <w:t>relationB</w:t>
      </w:r>
      <w:proofErr w:type="spellEnd"/>
      <w:r>
        <w:rPr>
          <w:i/>
          <w:iCs/>
        </w:rPr>
        <w:t>)</w:t>
      </w:r>
    </w:p>
    <w:p w:rsidR="0090422A" w:rsidRPr="009827CC" w:rsidRDefault="0090422A" w:rsidP="0090422A">
      <w:pPr>
        <w:rPr>
          <w:rFonts w:eastAsia="SimSun"/>
          <w:spacing w:val="-1"/>
        </w:rPr>
      </w:pPr>
      <w:r w:rsidRPr="0090422A">
        <w:rPr>
          <w:b/>
          <w:i/>
          <w:iCs/>
        </w:rPr>
        <w:t>then</w:t>
      </w:r>
      <w:r>
        <w:rPr>
          <w:i/>
          <w:iCs/>
        </w:rPr>
        <w:t xml:space="preserve"> </w:t>
      </w:r>
      <w:proofErr w:type="spellStart"/>
      <w:r>
        <w:rPr>
          <w:i/>
          <w:iCs/>
        </w:rPr>
        <w:t>possOfBadConseqFor</w:t>
      </w:r>
      <w:proofErr w:type="spellEnd"/>
      <w:r>
        <w:rPr>
          <w:i/>
          <w:iCs/>
        </w:rPr>
        <w:t>(relation)</w:t>
      </w:r>
      <w:r>
        <w:rPr>
          <w:i/>
          <w:iCs/>
        </w:rPr>
        <w:tab/>
      </w:r>
      <w:r>
        <w:rPr>
          <w:i/>
          <w:iCs/>
        </w:rPr>
        <w:tab/>
      </w:r>
      <w:r>
        <w:rPr>
          <w:i/>
          <w:iCs/>
        </w:rPr>
        <w:tab/>
      </w:r>
      <w:r>
        <w:rPr>
          <w:i/>
          <w:iCs/>
        </w:rPr>
        <w:tab/>
      </w:r>
      <w:r>
        <w:rPr>
          <w:i/>
          <w:iCs/>
        </w:rPr>
        <w:tab/>
      </w:r>
      <w:r>
        <w:rPr>
          <w:i/>
          <w:iCs/>
        </w:rPr>
        <w:tab/>
      </w:r>
      <w:r>
        <w:rPr>
          <w:i/>
          <w:iCs/>
        </w:rPr>
        <w:tab/>
      </w:r>
      <w:r>
        <w:rPr>
          <w:i/>
          <w:iCs/>
        </w:rPr>
        <w:tab/>
      </w:r>
      <w:r>
        <w:rPr>
          <w:iCs/>
        </w:rPr>
        <w:t>(R7)</w:t>
      </w:r>
    </w:p>
    <w:p w:rsidR="00341870" w:rsidRDefault="00341870" w:rsidP="00341870">
      <w:pPr>
        <w:pStyle w:val="Corpodetexto"/>
      </w:pPr>
    </w:p>
    <w:p w:rsidR="00341870" w:rsidRDefault="00341870" w:rsidP="00341870">
      <w:pPr>
        <w:pStyle w:val="Corpodetexto"/>
      </w:pPr>
      <w:r>
        <w:t xml:space="preserve">Rule 8 allows to represent that what was </w:t>
      </w:r>
      <w:r w:rsidR="00910F3D">
        <w:t xml:space="preserve">merely </w:t>
      </w:r>
      <w:r>
        <w:t xml:space="preserve">a possible bad consequence really happens </w:t>
      </w:r>
      <w:r w:rsidR="00910F3D">
        <w:t>due to</w:t>
      </w:r>
      <w:r>
        <w:t xml:space="preserve"> the occurrence of a trigger</w:t>
      </w:r>
      <w:r w:rsidR="00910F3D">
        <w:t xml:space="preserve"> event</w:t>
      </w:r>
      <w:r>
        <w:t>, i.e. the bad event. When an agent tries to reach a goal associated to the relation that has a possibility to going wrong</w:t>
      </w:r>
      <w:r w:rsidR="00910F3D">
        <w:t xml:space="preserve"> and it goes wrong, the agent takes the risk and suffers the consequence.</w:t>
      </w:r>
    </w:p>
    <w:p w:rsidR="00910F3D" w:rsidRDefault="00910F3D" w:rsidP="00910F3D">
      <w:pPr>
        <w:jc w:val="both"/>
        <w:rPr>
          <w:b/>
          <w:bCs/>
          <w:i/>
          <w:iCs/>
        </w:rPr>
      </w:pPr>
      <w:r w:rsidRPr="00240107">
        <w:rPr>
          <w:b/>
          <w:bCs/>
          <w:i/>
          <w:iCs/>
        </w:rPr>
        <w:t xml:space="preserve">if </w:t>
      </w:r>
      <w:proofErr w:type="spellStart"/>
      <w:r>
        <w:rPr>
          <w:i/>
          <w:iCs/>
        </w:rPr>
        <w:t>possOfBadConseq</w:t>
      </w:r>
      <w:proofErr w:type="spellEnd"/>
      <w:r w:rsidRPr="00240107">
        <w:rPr>
          <w:i/>
          <w:iCs/>
        </w:rPr>
        <w:t>(</w:t>
      </w:r>
      <w:r>
        <w:rPr>
          <w:i/>
          <w:iCs/>
        </w:rPr>
        <w:t>relation</w:t>
      </w:r>
      <w:r w:rsidRPr="00240107">
        <w:rPr>
          <w:i/>
          <w:iCs/>
        </w:rPr>
        <w:t xml:space="preserve">) </w:t>
      </w:r>
      <w:r w:rsidRPr="00240107">
        <w:rPr>
          <w:b/>
          <w:bCs/>
          <w:i/>
          <w:iCs/>
        </w:rPr>
        <w:t xml:space="preserve">and </w:t>
      </w:r>
    </w:p>
    <w:p w:rsidR="00910F3D" w:rsidRPr="00910F3D" w:rsidRDefault="00910F3D" w:rsidP="00910F3D">
      <w:pPr>
        <w:jc w:val="both"/>
        <w:rPr>
          <w:bCs/>
          <w:i/>
          <w:iCs/>
        </w:rPr>
      </w:pPr>
      <w:r>
        <w:rPr>
          <w:b/>
          <w:bCs/>
          <w:i/>
          <w:iCs/>
        </w:rPr>
        <w:tab/>
      </w:r>
      <w:proofErr w:type="spellStart"/>
      <w:proofErr w:type="gramStart"/>
      <w:r w:rsidRPr="00910F3D">
        <w:rPr>
          <w:bCs/>
          <w:i/>
          <w:iCs/>
        </w:rPr>
        <w:t>tryReach</w:t>
      </w:r>
      <w:proofErr w:type="spellEnd"/>
      <w:r w:rsidRPr="00910F3D">
        <w:rPr>
          <w:bCs/>
          <w:i/>
          <w:iCs/>
        </w:rPr>
        <w:t>(</w:t>
      </w:r>
      <w:proofErr w:type="gramEnd"/>
      <w:r w:rsidRPr="00910F3D">
        <w:rPr>
          <w:bCs/>
          <w:i/>
          <w:iCs/>
        </w:rPr>
        <w:t>agent, goal) and</w:t>
      </w:r>
    </w:p>
    <w:p w:rsidR="00910F3D" w:rsidRPr="00910F3D" w:rsidRDefault="00910F3D" w:rsidP="00910F3D">
      <w:pPr>
        <w:jc w:val="both"/>
        <w:rPr>
          <w:bCs/>
          <w:i/>
          <w:iCs/>
        </w:rPr>
      </w:pPr>
      <w:r w:rsidRPr="00910F3D">
        <w:rPr>
          <w:bCs/>
          <w:i/>
          <w:iCs/>
        </w:rPr>
        <w:tab/>
      </w:r>
      <w:proofErr w:type="spellStart"/>
      <w:proofErr w:type="gramStart"/>
      <w:r w:rsidRPr="00910F3D">
        <w:rPr>
          <w:bCs/>
          <w:i/>
          <w:iCs/>
        </w:rPr>
        <w:t>hasRelation</w:t>
      </w:r>
      <w:proofErr w:type="spellEnd"/>
      <w:r w:rsidRPr="00910F3D">
        <w:rPr>
          <w:bCs/>
          <w:i/>
          <w:iCs/>
        </w:rPr>
        <w:t>(</w:t>
      </w:r>
      <w:proofErr w:type="gramEnd"/>
      <w:r w:rsidRPr="00910F3D">
        <w:rPr>
          <w:bCs/>
          <w:i/>
          <w:iCs/>
        </w:rPr>
        <w:t>goal, relation)</w:t>
      </w:r>
    </w:p>
    <w:p w:rsidR="00910F3D" w:rsidRPr="00910F3D" w:rsidRDefault="00910F3D" w:rsidP="00910F3D">
      <w:pPr>
        <w:jc w:val="both"/>
        <w:rPr>
          <w:bCs/>
          <w:i/>
          <w:iCs/>
        </w:rPr>
      </w:pPr>
      <w:r w:rsidRPr="00910F3D">
        <w:rPr>
          <w:bCs/>
          <w:i/>
          <w:iCs/>
        </w:rPr>
        <w:tab/>
      </w:r>
      <w:proofErr w:type="spellStart"/>
      <w:r w:rsidRPr="00910F3D">
        <w:rPr>
          <w:i/>
          <w:iCs/>
        </w:rPr>
        <w:t>happensBadEvent</w:t>
      </w:r>
      <w:proofErr w:type="spellEnd"/>
      <w:r w:rsidRPr="00910F3D">
        <w:rPr>
          <w:i/>
          <w:iCs/>
        </w:rPr>
        <w:t>(r</w:t>
      </w:r>
      <w:r>
        <w:rPr>
          <w:i/>
          <w:iCs/>
        </w:rPr>
        <w:t>elation</w:t>
      </w:r>
      <w:r w:rsidRPr="00910F3D">
        <w:rPr>
          <w:i/>
          <w:iCs/>
        </w:rPr>
        <w:t xml:space="preserve">) </w:t>
      </w:r>
      <w:r w:rsidRPr="00910F3D">
        <w:rPr>
          <w:bCs/>
          <w:i/>
          <w:iCs/>
        </w:rPr>
        <w:t>and</w:t>
      </w:r>
    </w:p>
    <w:p w:rsidR="00910F3D" w:rsidRPr="00240107" w:rsidRDefault="00910F3D" w:rsidP="00910F3D">
      <w:pPr>
        <w:jc w:val="both"/>
        <w:rPr>
          <w:b/>
          <w:bCs/>
          <w:i/>
          <w:iCs/>
        </w:rPr>
      </w:pPr>
      <w:r w:rsidRPr="00910F3D">
        <w:rPr>
          <w:bCs/>
          <w:i/>
          <w:iCs/>
        </w:rPr>
        <w:tab/>
      </w:r>
      <w:proofErr w:type="spellStart"/>
      <w:proofErr w:type="gramStart"/>
      <w:r w:rsidRPr="00910F3D">
        <w:rPr>
          <w:i/>
          <w:iCs/>
        </w:rPr>
        <w:t>hasRisk</w:t>
      </w:r>
      <w:proofErr w:type="spellEnd"/>
      <w:r w:rsidRPr="00910F3D">
        <w:rPr>
          <w:i/>
          <w:iCs/>
        </w:rPr>
        <w:t>(</w:t>
      </w:r>
      <w:proofErr w:type="gramEnd"/>
      <w:r w:rsidRPr="00910F3D">
        <w:rPr>
          <w:i/>
          <w:iCs/>
        </w:rPr>
        <w:t>r</w:t>
      </w:r>
      <w:r>
        <w:rPr>
          <w:i/>
          <w:iCs/>
        </w:rPr>
        <w:t>elation, risk, consequence</w:t>
      </w:r>
      <w:r w:rsidRPr="00910F3D">
        <w:rPr>
          <w:i/>
          <w:iCs/>
        </w:rPr>
        <w:t>)</w:t>
      </w:r>
    </w:p>
    <w:p w:rsidR="00910F3D" w:rsidRDefault="00910F3D" w:rsidP="00910F3D">
      <w:pPr>
        <w:pStyle w:val="Corpodetexto"/>
        <w:ind w:firstLine="0"/>
        <w:rPr>
          <w:i/>
          <w:iCs/>
        </w:rPr>
      </w:pPr>
      <w:r w:rsidRPr="00240107">
        <w:rPr>
          <w:b/>
          <w:bCs/>
          <w:i/>
          <w:iCs/>
        </w:rPr>
        <w:t xml:space="preserve">then </w:t>
      </w:r>
      <w:proofErr w:type="spellStart"/>
      <w:proofErr w:type="gramStart"/>
      <w:r>
        <w:rPr>
          <w:i/>
          <w:iCs/>
        </w:rPr>
        <w:t>badConseqFor</w:t>
      </w:r>
      <w:proofErr w:type="spellEnd"/>
      <w:r w:rsidRPr="00240107">
        <w:rPr>
          <w:i/>
          <w:iCs/>
        </w:rPr>
        <w:t>(</w:t>
      </w:r>
      <w:proofErr w:type="gramEnd"/>
      <w:r>
        <w:rPr>
          <w:i/>
          <w:iCs/>
        </w:rPr>
        <w:t>goal, agent, risk, consequence)</w:t>
      </w:r>
      <w:r>
        <w:rPr>
          <w:i/>
          <w:iCs/>
        </w:rPr>
        <w:tab/>
      </w:r>
      <w:r>
        <w:rPr>
          <w:i/>
          <w:iCs/>
        </w:rPr>
        <w:tab/>
        <w:t>(R8)</w:t>
      </w:r>
    </w:p>
    <w:p w:rsidR="00910F3D" w:rsidRDefault="00910F3D" w:rsidP="00910F3D">
      <w:pPr>
        <w:pStyle w:val="Corpodetexto"/>
        <w:rPr>
          <w:iCs/>
        </w:rPr>
      </w:pPr>
      <w:r>
        <w:rPr>
          <w:i/>
          <w:iCs/>
        </w:rPr>
        <w:tab/>
      </w:r>
      <w:r w:rsidRPr="00910F3D">
        <w:t xml:space="preserve">Rule 9 stops </w:t>
      </w:r>
      <w:r w:rsidR="000545A9">
        <w:t>an</w:t>
      </w:r>
      <w:r w:rsidRPr="00910F3D">
        <w:t xml:space="preserve"> on-going goal when a</w:t>
      </w:r>
      <w:r w:rsidR="000545A9">
        <w:t>n</w:t>
      </w:r>
      <w:r w:rsidRPr="00910F3D">
        <w:t xml:space="preserve"> entity violation occurs.</w:t>
      </w:r>
      <w:r w:rsidRPr="00910F3D">
        <w:rPr>
          <w:iCs/>
        </w:rPr>
        <w:t xml:space="preserve"> </w:t>
      </w:r>
    </w:p>
    <w:p w:rsidR="00910F3D" w:rsidRDefault="00910F3D" w:rsidP="00910F3D">
      <w:pPr>
        <w:jc w:val="both"/>
        <w:rPr>
          <w:i/>
          <w:iCs/>
        </w:rPr>
      </w:pPr>
      <w:r w:rsidRPr="00240107">
        <w:rPr>
          <w:b/>
          <w:bCs/>
          <w:i/>
          <w:iCs/>
        </w:rPr>
        <w:t xml:space="preserve">if </w:t>
      </w:r>
      <w:proofErr w:type="spellStart"/>
      <w:proofErr w:type="gramStart"/>
      <w:r>
        <w:rPr>
          <w:i/>
          <w:iCs/>
        </w:rPr>
        <w:t>entityViol</w:t>
      </w:r>
      <w:proofErr w:type="spellEnd"/>
      <w:r w:rsidRPr="00240107">
        <w:rPr>
          <w:i/>
          <w:iCs/>
        </w:rPr>
        <w:t>(</w:t>
      </w:r>
      <w:proofErr w:type="gramEnd"/>
      <w:r>
        <w:rPr>
          <w:i/>
          <w:iCs/>
        </w:rPr>
        <w:t>agent, goal, entity</w:t>
      </w:r>
      <w:r w:rsidRPr="00240107">
        <w:rPr>
          <w:i/>
          <w:iCs/>
        </w:rPr>
        <w:t xml:space="preserve">) </w:t>
      </w:r>
    </w:p>
    <w:p w:rsidR="00910F3D" w:rsidRDefault="00910F3D" w:rsidP="00910F3D">
      <w:pPr>
        <w:jc w:val="both"/>
        <w:rPr>
          <w:i/>
          <w:iCs/>
        </w:rPr>
      </w:pPr>
      <w:r w:rsidRPr="00910F3D">
        <w:rPr>
          <w:b/>
          <w:i/>
          <w:iCs/>
        </w:rPr>
        <w:t>then</w:t>
      </w:r>
      <w:r>
        <w:rPr>
          <w:i/>
          <w:iCs/>
        </w:rPr>
        <w:t xml:space="preserve"> stop(goal)</w:t>
      </w:r>
      <w:r w:rsidR="000545A9">
        <w:rPr>
          <w:i/>
          <w:iCs/>
        </w:rPr>
        <w:tab/>
      </w:r>
      <w:r w:rsidR="000545A9">
        <w:rPr>
          <w:i/>
          <w:iCs/>
        </w:rPr>
        <w:tab/>
      </w:r>
      <w:r w:rsidR="000545A9">
        <w:rPr>
          <w:i/>
          <w:iCs/>
        </w:rPr>
        <w:tab/>
      </w:r>
      <w:r w:rsidR="000545A9">
        <w:rPr>
          <w:i/>
          <w:iCs/>
        </w:rPr>
        <w:tab/>
      </w:r>
      <w:r w:rsidR="000545A9">
        <w:rPr>
          <w:i/>
          <w:iCs/>
        </w:rPr>
        <w:tab/>
      </w:r>
      <w:r w:rsidR="000545A9">
        <w:rPr>
          <w:i/>
          <w:iCs/>
        </w:rPr>
        <w:tab/>
      </w:r>
      <w:r w:rsidR="000545A9">
        <w:rPr>
          <w:i/>
          <w:iCs/>
        </w:rPr>
        <w:tab/>
      </w:r>
      <w:r w:rsidR="000545A9">
        <w:rPr>
          <w:i/>
          <w:iCs/>
        </w:rPr>
        <w:tab/>
      </w:r>
      <w:r w:rsidR="000545A9">
        <w:rPr>
          <w:i/>
          <w:iCs/>
        </w:rPr>
        <w:tab/>
      </w:r>
      <w:r w:rsidR="000545A9">
        <w:rPr>
          <w:i/>
          <w:iCs/>
        </w:rPr>
        <w:tab/>
      </w:r>
      <w:r w:rsidR="000545A9">
        <w:rPr>
          <w:i/>
          <w:iCs/>
        </w:rPr>
        <w:tab/>
      </w:r>
      <w:r w:rsidR="000545A9">
        <w:rPr>
          <w:i/>
          <w:iCs/>
        </w:rPr>
        <w:tab/>
      </w:r>
      <w:r w:rsidR="000545A9">
        <w:rPr>
          <w:i/>
          <w:iCs/>
        </w:rPr>
        <w:tab/>
      </w:r>
      <w:r w:rsidR="000545A9">
        <w:rPr>
          <w:i/>
          <w:iCs/>
        </w:rPr>
        <w:tab/>
      </w:r>
      <w:r w:rsidR="000545A9">
        <w:rPr>
          <w:i/>
          <w:iCs/>
        </w:rPr>
        <w:tab/>
      </w:r>
      <w:r w:rsidR="000545A9">
        <w:rPr>
          <w:i/>
          <w:iCs/>
        </w:rPr>
        <w:tab/>
        <w:t>(R9)</w:t>
      </w:r>
    </w:p>
    <w:p w:rsidR="000545A9" w:rsidRDefault="000545A9" w:rsidP="000545A9">
      <w:pPr>
        <w:pStyle w:val="Corpodetexto"/>
        <w:rPr>
          <w:i/>
          <w:iCs/>
        </w:rPr>
      </w:pPr>
      <w:r>
        <w:rPr>
          <w:i/>
          <w:iCs/>
        </w:rPr>
        <w:tab/>
      </w:r>
    </w:p>
    <w:p w:rsidR="000545A9" w:rsidRDefault="000545A9" w:rsidP="000545A9">
      <w:pPr>
        <w:pStyle w:val="Corpodetexto"/>
        <w:rPr>
          <w:iCs/>
        </w:rPr>
      </w:pPr>
      <w:r w:rsidRPr="00910F3D">
        <w:t xml:space="preserve">Rule </w:t>
      </w:r>
      <w:r>
        <w:t>10</w:t>
      </w:r>
      <w:r w:rsidRPr="00910F3D">
        <w:t xml:space="preserve"> stops </w:t>
      </w:r>
      <w:r>
        <w:t>an</w:t>
      </w:r>
      <w:r w:rsidRPr="00910F3D">
        <w:t xml:space="preserve"> on-going goal when </w:t>
      </w:r>
      <w:r>
        <w:t xml:space="preserve">a bad consequence happens for the agent pursuing a goal. </w:t>
      </w:r>
      <w:r w:rsidRPr="00910F3D">
        <w:rPr>
          <w:iCs/>
        </w:rPr>
        <w:t xml:space="preserve"> </w:t>
      </w:r>
    </w:p>
    <w:p w:rsidR="000545A9" w:rsidRDefault="000545A9" w:rsidP="000545A9">
      <w:pPr>
        <w:jc w:val="both"/>
        <w:rPr>
          <w:i/>
          <w:iCs/>
        </w:rPr>
      </w:pPr>
      <w:r w:rsidRPr="00240107">
        <w:rPr>
          <w:b/>
          <w:bCs/>
          <w:i/>
          <w:iCs/>
        </w:rPr>
        <w:t xml:space="preserve">if </w:t>
      </w:r>
      <w:proofErr w:type="spellStart"/>
      <w:proofErr w:type="gramStart"/>
      <w:r>
        <w:rPr>
          <w:i/>
          <w:iCs/>
        </w:rPr>
        <w:t>badConseqFor</w:t>
      </w:r>
      <w:proofErr w:type="spellEnd"/>
      <w:r>
        <w:rPr>
          <w:i/>
          <w:iCs/>
        </w:rPr>
        <w:t>(</w:t>
      </w:r>
      <w:proofErr w:type="gramEnd"/>
      <w:r>
        <w:rPr>
          <w:i/>
          <w:iCs/>
        </w:rPr>
        <w:t>goal, agent, risk, consequence</w:t>
      </w:r>
      <w:r w:rsidRPr="00240107">
        <w:rPr>
          <w:i/>
          <w:iCs/>
        </w:rPr>
        <w:t xml:space="preserve">) </w:t>
      </w:r>
    </w:p>
    <w:p w:rsidR="000545A9" w:rsidRPr="00910F3D" w:rsidRDefault="000545A9" w:rsidP="000545A9">
      <w:pPr>
        <w:jc w:val="both"/>
      </w:pPr>
      <w:r w:rsidRPr="00910F3D">
        <w:rPr>
          <w:b/>
          <w:i/>
          <w:iCs/>
        </w:rPr>
        <w:t>then</w:t>
      </w:r>
      <w:r>
        <w:rPr>
          <w:i/>
          <w:iCs/>
        </w:rPr>
        <w:t xml:space="preserve"> stop(goal)</w:t>
      </w:r>
      <w:r>
        <w:rPr>
          <w:i/>
          <w:iCs/>
        </w:rPr>
        <w:tab/>
      </w:r>
      <w:r>
        <w:rPr>
          <w:i/>
          <w:iCs/>
        </w:rPr>
        <w:tab/>
      </w:r>
      <w:r>
        <w:rPr>
          <w:i/>
          <w:iCs/>
        </w:rPr>
        <w:tab/>
      </w:r>
      <w:r>
        <w:rPr>
          <w:i/>
          <w:iCs/>
        </w:rPr>
        <w:tab/>
      </w:r>
      <w:r>
        <w:rPr>
          <w:i/>
          <w:iCs/>
        </w:rPr>
        <w:tab/>
      </w:r>
      <w:r>
        <w:rPr>
          <w:i/>
          <w:iCs/>
        </w:rPr>
        <w:tab/>
      </w:r>
      <w:r>
        <w:rPr>
          <w:i/>
          <w:iCs/>
        </w:rPr>
        <w:tab/>
      </w:r>
      <w:r>
        <w:rPr>
          <w:i/>
          <w:iCs/>
        </w:rPr>
        <w:tab/>
      </w:r>
      <w:r>
        <w:rPr>
          <w:i/>
          <w:iCs/>
        </w:rPr>
        <w:tab/>
      </w:r>
      <w:r>
        <w:rPr>
          <w:i/>
          <w:iCs/>
        </w:rPr>
        <w:tab/>
      </w:r>
      <w:r>
        <w:rPr>
          <w:i/>
          <w:iCs/>
        </w:rPr>
        <w:tab/>
      </w:r>
      <w:r>
        <w:rPr>
          <w:i/>
          <w:iCs/>
        </w:rPr>
        <w:tab/>
      </w:r>
      <w:r>
        <w:rPr>
          <w:i/>
          <w:iCs/>
        </w:rPr>
        <w:tab/>
      </w:r>
      <w:r>
        <w:rPr>
          <w:i/>
          <w:iCs/>
        </w:rPr>
        <w:tab/>
      </w:r>
      <w:r>
        <w:rPr>
          <w:i/>
          <w:iCs/>
        </w:rPr>
        <w:tab/>
      </w:r>
      <w:r>
        <w:rPr>
          <w:i/>
          <w:iCs/>
        </w:rPr>
        <w:tab/>
        <w:t>(R9)</w:t>
      </w:r>
    </w:p>
    <w:p w:rsidR="000545A9" w:rsidRPr="00910F3D" w:rsidRDefault="000545A9" w:rsidP="00910F3D">
      <w:pPr>
        <w:jc w:val="both"/>
      </w:pPr>
    </w:p>
    <w:p w:rsidR="00872B39" w:rsidRPr="00603C49" w:rsidRDefault="00603C49" w:rsidP="00872B39">
      <w:pPr>
        <w:pStyle w:val="Corpodetexto"/>
      </w:pPr>
      <w:r w:rsidRPr="00603C49">
        <w:t>Rule 11 determines a goal is f</w:t>
      </w:r>
      <w:r>
        <w:t xml:space="preserve">inished when it has not been stopped. This rule must be verified for all agents playing roles that oblige them to pursue the goal. </w:t>
      </w:r>
    </w:p>
    <w:p w:rsidR="00603C49" w:rsidRDefault="00603C49" w:rsidP="00603C49">
      <w:pPr>
        <w:jc w:val="both"/>
        <w:rPr>
          <w:i/>
          <w:iCs/>
        </w:rPr>
      </w:pPr>
      <w:r w:rsidRPr="00240107">
        <w:rPr>
          <w:b/>
          <w:bCs/>
          <w:i/>
          <w:iCs/>
        </w:rPr>
        <w:t xml:space="preserve">if </w:t>
      </w:r>
      <w:r>
        <w:rPr>
          <w:i/>
          <w:iCs/>
        </w:rPr>
        <w:t xml:space="preserve">not </w:t>
      </w:r>
      <w:proofErr w:type="gramStart"/>
      <w:r>
        <w:rPr>
          <w:i/>
          <w:iCs/>
        </w:rPr>
        <w:t>stop(</w:t>
      </w:r>
      <w:proofErr w:type="gramEnd"/>
      <w:r>
        <w:rPr>
          <w:i/>
          <w:iCs/>
        </w:rPr>
        <w:t>goal, agent</w:t>
      </w:r>
      <w:r w:rsidRPr="00240107">
        <w:rPr>
          <w:i/>
          <w:iCs/>
        </w:rPr>
        <w:t xml:space="preserve">) </w:t>
      </w:r>
    </w:p>
    <w:p w:rsidR="00603C49" w:rsidRPr="00910F3D" w:rsidRDefault="00603C49" w:rsidP="00603C49">
      <w:pPr>
        <w:jc w:val="both"/>
      </w:pPr>
      <w:r w:rsidRPr="00910F3D">
        <w:rPr>
          <w:b/>
          <w:i/>
          <w:iCs/>
        </w:rPr>
        <w:t>then</w:t>
      </w:r>
      <w:r>
        <w:rPr>
          <w:i/>
          <w:iCs/>
        </w:rPr>
        <w:t xml:space="preserve"> reached(goal)</w:t>
      </w:r>
      <w:r>
        <w:rPr>
          <w:i/>
          <w:iCs/>
        </w:rPr>
        <w:tab/>
      </w:r>
      <w:r>
        <w:rPr>
          <w:i/>
          <w:iCs/>
        </w:rPr>
        <w:tab/>
      </w:r>
      <w:r>
        <w:rPr>
          <w:i/>
          <w:iCs/>
        </w:rPr>
        <w:tab/>
      </w:r>
      <w:r>
        <w:rPr>
          <w:i/>
          <w:iCs/>
        </w:rPr>
        <w:tab/>
      </w:r>
      <w:r>
        <w:rPr>
          <w:i/>
          <w:iCs/>
        </w:rPr>
        <w:tab/>
      </w:r>
      <w:r>
        <w:rPr>
          <w:i/>
          <w:iCs/>
        </w:rPr>
        <w:tab/>
      </w:r>
      <w:r>
        <w:rPr>
          <w:i/>
          <w:iCs/>
        </w:rPr>
        <w:tab/>
      </w:r>
      <w:r>
        <w:rPr>
          <w:i/>
          <w:iCs/>
        </w:rPr>
        <w:tab/>
      </w:r>
      <w:r>
        <w:rPr>
          <w:i/>
          <w:iCs/>
        </w:rPr>
        <w:tab/>
      </w:r>
      <w:r>
        <w:rPr>
          <w:i/>
          <w:iCs/>
        </w:rPr>
        <w:tab/>
      </w:r>
      <w:r>
        <w:rPr>
          <w:i/>
          <w:iCs/>
        </w:rPr>
        <w:tab/>
      </w:r>
      <w:r>
        <w:rPr>
          <w:i/>
          <w:iCs/>
        </w:rPr>
        <w:tab/>
      </w:r>
      <w:r>
        <w:rPr>
          <w:i/>
          <w:iCs/>
        </w:rPr>
        <w:tab/>
      </w:r>
      <w:r>
        <w:rPr>
          <w:i/>
          <w:iCs/>
        </w:rPr>
        <w:tab/>
      </w:r>
      <w:r>
        <w:rPr>
          <w:i/>
          <w:iCs/>
        </w:rPr>
        <w:tab/>
        <w:t>(R9)</w:t>
      </w:r>
    </w:p>
    <w:p w:rsidR="00386852" w:rsidRDefault="00386852" w:rsidP="00386852">
      <w:pPr>
        <w:pStyle w:val="Corpodetexto"/>
      </w:pPr>
    </w:p>
    <w:p w:rsidR="00386852" w:rsidRPr="00603C49" w:rsidRDefault="00386852" w:rsidP="00386852">
      <w:pPr>
        <w:pStyle w:val="Corpodetexto"/>
      </w:pPr>
      <w:r w:rsidRPr="00603C49">
        <w:t>Rule 1</w:t>
      </w:r>
      <w:r>
        <w:t>2</w:t>
      </w:r>
      <w:r w:rsidRPr="00603C49">
        <w:t xml:space="preserve"> </w:t>
      </w:r>
      <w:r>
        <w:t xml:space="preserve">defines an agent </w:t>
      </w:r>
      <w:proofErr w:type="gramStart"/>
      <w:r>
        <w:t>is able to</w:t>
      </w:r>
      <w:proofErr w:type="gramEnd"/>
      <w:r>
        <w:t xml:space="preserve"> pursue a new goal B when the precedent goal A is reached. The agent must play a role having permission or obligation to stop the current goal. </w:t>
      </w:r>
    </w:p>
    <w:p w:rsidR="00386852" w:rsidRPr="00240107" w:rsidRDefault="00386852" w:rsidP="00386852">
      <w:pPr>
        <w:jc w:val="both"/>
        <w:rPr>
          <w:b/>
          <w:bCs/>
          <w:i/>
          <w:iCs/>
        </w:rPr>
      </w:pPr>
      <w:r w:rsidRPr="00240107">
        <w:rPr>
          <w:b/>
          <w:bCs/>
          <w:i/>
          <w:iCs/>
        </w:rPr>
        <w:t xml:space="preserve">if </w:t>
      </w:r>
      <w:proofErr w:type="spellStart"/>
      <w:proofErr w:type="gramStart"/>
      <w:r w:rsidRPr="00240107">
        <w:rPr>
          <w:i/>
          <w:iCs/>
        </w:rPr>
        <w:t>hasRole</w:t>
      </w:r>
      <w:proofErr w:type="spellEnd"/>
      <w:r w:rsidRPr="00240107">
        <w:rPr>
          <w:i/>
          <w:iCs/>
        </w:rPr>
        <w:t>(</w:t>
      </w:r>
      <w:bookmarkStart w:id="2" w:name="__DdeLink__272_268904492"/>
      <w:proofErr w:type="gramEnd"/>
      <w:r>
        <w:rPr>
          <w:i/>
          <w:iCs/>
        </w:rPr>
        <w:t>agent, role</w:t>
      </w:r>
      <w:r w:rsidRPr="00240107">
        <w:rPr>
          <w:i/>
          <w:iCs/>
        </w:rPr>
        <w:t>)</w:t>
      </w:r>
      <w:bookmarkEnd w:id="2"/>
      <w:r w:rsidRPr="00240107">
        <w:rPr>
          <w:i/>
          <w:iCs/>
        </w:rPr>
        <w:t xml:space="preserve"> </w:t>
      </w:r>
      <w:r w:rsidRPr="00240107">
        <w:rPr>
          <w:b/>
          <w:bCs/>
          <w:i/>
          <w:iCs/>
        </w:rPr>
        <w:t xml:space="preserve">and </w:t>
      </w:r>
    </w:p>
    <w:p w:rsidR="00386852" w:rsidRPr="00240107" w:rsidRDefault="00386852" w:rsidP="00386852">
      <w:pPr>
        <w:jc w:val="both"/>
        <w:rPr>
          <w:b/>
          <w:bCs/>
          <w:i/>
          <w:iCs/>
        </w:rPr>
      </w:pPr>
      <w:r w:rsidRPr="00240107">
        <w:rPr>
          <w:b/>
          <w:bCs/>
          <w:i/>
          <w:iCs/>
        </w:rPr>
        <w:tab/>
      </w:r>
      <w:proofErr w:type="spellStart"/>
      <w:proofErr w:type="gramStart"/>
      <w:r w:rsidRPr="00240107">
        <w:rPr>
          <w:i/>
          <w:iCs/>
        </w:rPr>
        <w:t>hasPermission</w:t>
      </w:r>
      <w:proofErr w:type="spellEnd"/>
      <w:r w:rsidRPr="00240107">
        <w:rPr>
          <w:i/>
          <w:iCs/>
        </w:rPr>
        <w:t>(</w:t>
      </w:r>
      <w:proofErr w:type="gramEnd"/>
      <w:r>
        <w:rPr>
          <w:i/>
          <w:iCs/>
        </w:rPr>
        <w:t xml:space="preserve">role, </w:t>
      </w:r>
      <w:proofErr w:type="spellStart"/>
      <w:r>
        <w:rPr>
          <w:i/>
          <w:iCs/>
        </w:rPr>
        <w:t>goalA</w:t>
      </w:r>
      <w:proofErr w:type="spellEnd"/>
      <w:r w:rsidRPr="00240107">
        <w:rPr>
          <w:i/>
          <w:iCs/>
        </w:rPr>
        <w:t xml:space="preserve">) </w:t>
      </w:r>
      <w:r w:rsidRPr="00240107">
        <w:rPr>
          <w:b/>
          <w:bCs/>
          <w:i/>
          <w:iCs/>
        </w:rPr>
        <w:t>and</w:t>
      </w:r>
    </w:p>
    <w:p w:rsidR="00386852" w:rsidRPr="00240107" w:rsidRDefault="00386852" w:rsidP="00386852">
      <w:pPr>
        <w:jc w:val="both"/>
        <w:rPr>
          <w:b/>
          <w:bCs/>
          <w:i/>
          <w:iCs/>
        </w:rPr>
      </w:pPr>
      <w:r w:rsidRPr="00240107">
        <w:rPr>
          <w:b/>
          <w:bCs/>
          <w:i/>
          <w:iCs/>
        </w:rPr>
        <w:tab/>
      </w:r>
      <w:proofErr w:type="spellStart"/>
      <w:proofErr w:type="gramStart"/>
      <w:r w:rsidRPr="00240107">
        <w:rPr>
          <w:i/>
          <w:iCs/>
        </w:rPr>
        <w:t>nextGoal</w:t>
      </w:r>
      <w:proofErr w:type="spellEnd"/>
      <w:r w:rsidRPr="00240107">
        <w:rPr>
          <w:i/>
          <w:iCs/>
        </w:rPr>
        <w:t>(</w:t>
      </w:r>
      <w:proofErr w:type="spellStart"/>
      <w:proofErr w:type="gramEnd"/>
      <w:r>
        <w:rPr>
          <w:i/>
          <w:iCs/>
        </w:rPr>
        <w:t>goalA</w:t>
      </w:r>
      <w:proofErr w:type="spellEnd"/>
      <w:r>
        <w:rPr>
          <w:i/>
          <w:iCs/>
        </w:rPr>
        <w:t xml:space="preserve">, </w:t>
      </w:r>
      <w:proofErr w:type="spellStart"/>
      <w:r>
        <w:rPr>
          <w:i/>
          <w:iCs/>
        </w:rPr>
        <w:t>goalB</w:t>
      </w:r>
      <w:proofErr w:type="spellEnd"/>
      <w:r w:rsidRPr="00240107">
        <w:rPr>
          <w:i/>
          <w:iCs/>
        </w:rPr>
        <w:t>)</w:t>
      </w:r>
      <w:r w:rsidRPr="00240107">
        <w:rPr>
          <w:b/>
          <w:bCs/>
          <w:i/>
          <w:iCs/>
        </w:rPr>
        <w:t xml:space="preserve"> and</w:t>
      </w:r>
    </w:p>
    <w:p w:rsidR="00386852" w:rsidRPr="00240107" w:rsidRDefault="00386852" w:rsidP="00386852">
      <w:pPr>
        <w:jc w:val="both"/>
        <w:rPr>
          <w:b/>
          <w:bCs/>
          <w:i/>
          <w:iCs/>
        </w:rPr>
      </w:pPr>
      <w:r w:rsidRPr="00240107">
        <w:rPr>
          <w:b/>
          <w:bCs/>
          <w:i/>
          <w:iCs/>
        </w:rPr>
        <w:tab/>
      </w:r>
      <w:proofErr w:type="spellStart"/>
      <w:r w:rsidRPr="00240107">
        <w:rPr>
          <w:i/>
          <w:iCs/>
        </w:rPr>
        <w:t>isReached</w:t>
      </w:r>
      <w:proofErr w:type="spellEnd"/>
      <w:r w:rsidRPr="00240107">
        <w:rPr>
          <w:i/>
          <w:iCs/>
        </w:rPr>
        <w:t>(</w:t>
      </w:r>
      <w:proofErr w:type="spellStart"/>
      <w:r w:rsidRPr="00240107">
        <w:rPr>
          <w:i/>
          <w:iCs/>
        </w:rPr>
        <w:t>g</w:t>
      </w:r>
      <w:r>
        <w:rPr>
          <w:i/>
          <w:iCs/>
        </w:rPr>
        <w:t>oalA</w:t>
      </w:r>
      <w:proofErr w:type="spellEnd"/>
      <w:r w:rsidRPr="00240107">
        <w:rPr>
          <w:i/>
          <w:iCs/>
        </w:rPr>
        <w:t xml:space="preserve">) </w:t>
      </w:r>
    </w:p>
    <w:p w:rsidR="00386852" w:rsidRDefault="00386852" w:rsidP="00386852">
      <w:pPr>
        <w:jc w:val="both"/>
        <w:rPr>
          <w:b/>
          <w:bCs/>
          <w:i/>
          <w:iCs/>
          <w:lang w:val="pt-BR"/>
        </w:rPr>
      </w:pPr>
      <w:r w:rsidRPr="00240107">
        <w:rPr>
          <w:b/>
          <w:bCs/>
          <w:i/>
          <w:iCs/>
        </w:rPr>
        <w:tab/>
      </w:r>
      <w:proofErr w:type="spellStart"/>
      <w:r>
        <w:rPr>
          <w:b/>
          <w:bCs/>
          <w:i/>
          <w:iCs/>
          <w:lang w:val="pt-BR"/>
        </w:rPr>
        <w:t>then</w:t>
      </w:r>
      <w:proofErr w:type="spellEnd"/>
      <w:r>
        <w:rPr>
          <w:b/>
          <w:bCs/>
          <w:i/>
          <w:iCs/>
          <w:lang w:val="pt-BR"/>
        </w:rPr>
        <w:t xml:space="preserve"> </w:t>
      </w:r>
      <w:r>
        <w:rPr>
          <w:i/>
          <w:iCs/>
          <w:lang w:val="pt-BR"/>
        </w:rPr>
        <w:t>stop(</w:t>
      </w:r>
      <w:proofErr w:type="spellStart"/>
      <w:r>
        <w:rPr>
          <w:i/>
          <w:iCs/>
          <w:lang w:val="pt-BR"/>
        </w:rPr>
        <w:t>goalA</w:t>
      </w:r>
      <w:proofErr w:type="spellEnd"/>
      <w:r>
        <w:rPr>
          <w:i/>
          <w:iCs/>
          <w:lang w:val="pt-BR"/>
        </w:rPr>
        <w:t>)</w:t>
      </w:r>
    </w:p>
    <w:p w:rsidR="00603C49" w:rsidRPr="00603C49" w:rsidRDefault="00603C49" w:rsidP="00872B39">
      <w:pPr>
        <w:pStyle w:val="Corpodetexto"/>
        <w:rPr>
          <w:highlight w:val="yellow"/>
        </w:rPr>
      </w:pPr>
    </w:p>
    <w:p w:rsidR="00FE2AA6" w:rsidRPr="00B26FF6" w:rsidRDefault="00FE2AA6" w:rsidP="00872B39">
      <w:pPr>
        <w:pStyle w:val="Corpodetexto"/>
        <w:rPr>
          <w:lang w:val="pt-BR"/>
        </w:rPr>
      </w:pPr>
      <w:r w:rsidRPr="00B26FF6">
        <w:rPr>
          <w:highlight w:val="yellow"/>
          <w:lang w:val="pt-BR"/>
        </w:rPr>
        <w:t>FIGURE 3.</w:t>
      </w:r>
    </w:p>
    <w:p w:rsidR="000A5A54" w:rsidRPr="00B26FF6" w:rsidRDefault="000A5A54" w:rsidP="007C6409">
      <w:pPr>
        <w:rPr>
          <w:lang w:val="pt-BR"/>
        </w:rPr>
      </w:pPr>
    </w:p>
    <w:p w:rsidR="00C2692F" w:rsidRDefault="00097042" w:rsidP="00C2692F">
      <w:pPr>
        <w:pStyle w:val="Ttulo1"/>
        <w:spacing w:before="120" w:after="120"/>
      </w:pPr>
      <w:r>
        <w:t>CASE STUDY</w:t>
      </w:r>
    </w:p>
    <w:p w:rsidR="007D29EF" w:rsidRDefault="002D3BF9" w:rsidP="00C2692F">
      <w:pPr>
        <w:pStyle w:val="Corpodetexto"/>
      </w:pPr>
      <w:r>
        <w:t xml:space="preserve">We have </w:t>
      </w:r>
      <w:r w:rsidR="005E3575">
        <w:t>taken a real case of</w:t>
      </w:r>
      <w:r>
        <w:t xml:space="preserve"> </w:t>
      </w:r>
      <w:r w:rsidR="00F1619C">
        <w:t xml:space="preserve">maintenance </w:t>
      </w:r>
      <w:r>
        <w:t xml:space="preserve">from an electrical energy company. A team </w:t>
      </w:r>
      <w:r w:rsidR="00F1619C">
        <w:t xml:space="preserve">composed </w:t>
      </w:r>
      <w:r>
        <w:t xml:space="preserve">of one supervisor and six workers have the </w:t>
      </w:r>
      <w:r w:rsidR="001068D5">
        <w:t>goal</w:t>
      </w:r>
      <w:r>
        <w:t xml:space="preserve"> of replacing a </w:t>
      </w:r>
      <w:r w:rsidR="001068D5">
        <w:t>pedestal insulator.</w:t>
      </w:r>
      <w:r>
        <w:t xml:space="preserve"> </w:t>
      </w:r>
      <w:r w:rsidR="00270CBB">
        <w:t xml:space="preserve">Thus, we have seven instances of </w:t>
      </w:r>
      <w:r w:rsidR="00940D65" w:rsidRPr="00940D65">
        <w:rPr>
          <w:b/>
        </w:rPr>
        <w:t>A</w:t>
      </w:r>
      <w:r w:rsidR="00270CBB" w:rsidRPr="00940D65">
        <w:rPr>
          <w:b/>
        </w:rPr>
        <w:t>gent</w:t>
      </w:r>
      <w:r w:rsidR="00D7141E" w:rsidRPr="00CE0E6E">
        <w:t>,</w:t>
      </w:r>
      <w:r w:rsidR="00270CBB" w:rsidRPr="00CE0E6E">
        <w:t xml:space="preserve"> </w:t>
      </w:r>
      <w:r w:rsidR="00270CBB" w:rsidRPr="00940D65">
        <w:rPr>
          <w:i/>
        </w:rPr>
        <w:t>{ag</w:t>
      </w:r>
      <w:r w:rsidR="00270CBB" w:rsidRPr="00940D65">
        <w:rPr>
          <w:i/>
          <w:vertAlign w:val="subscript"/>
        </w:rPr>
        <w:t>1</w:t>
      </w:r>
      <w:r w:rsidR="00270CBB" w:rsidRPr="00940D65">
        <w:rPr>
          <w:i/>
        </w:rPr>
        <w:t>, …, ag</w:t>
      </w:r>
      <w:r w:rsidR="00270CBB" w:rsidRPr="00940D65">
        <w:rPr>
          <w:i/>
          <w:vertAlign w:val="subscript"/>
        </w:rPr>
        <w:t>7</w:t>
      </w:r>
      <w:r w:rsidR="00270CBB" w:rsidRPr="00940D65">
        <w:rPr>
          <w:i/>
        </w:rPr>
        <w:t>}</w:t>
      </w:r>
      <w:r w:rsidR="00D7141E" w:rsidRPr="00CE0E6E">
        <w:t>,</w:t>
      </w:r>
      <w:r w:rsidR="00270CBB">
        <w:t xml:space="preserve"> and two </w:t>
      </w:r>
      <w:r w:rsidR="00940D65">
        <w:t xml:space="preserve">instances of </w:t>
      </w:r>
      <w:r w:rsidR="00940D65" w:rsidRPr="00940D65">
        <w:rPr>
          <w:b/>
        </w:rPr>
        <w:t>R</w:t>
      </w:r>
      <w:r w:rsidR="00270CBB" w:rsidRPr="00940D65">
        <w:rPr>
          <w:b/>
        </w:rPr>
        <w:t>oles</w:t>
      </w:r>
      <w:r w:rsidR="00CE0E6E" w:rsidRPr="00CE0E6E">
        <w:t>,</w:t>
      </w:r>
      <w:r w:rsidR="00270CBB">
        <w:t xml:space="preserve"> </w:t>
      </w:r>
      <w:r w:rsidR="00940D65" w:rsidRPr="00940D65">
        <w:rPr>
          <w:i/>
        </w:rPr>
        <w:t>{</w:t>
      </w:r>
      <w:r w:rsidR="00270CBB" w:rsidRPr="00940D65">
        <w:rPr>
          <w:i/>
        </w:rPr>
        <w:t>supervisor</w:t>
      </w:r>
      <w:r w:rsidR="00940D65" w:rsidRPr="00940D65">
        <w:rPr>
          <w:i/>
        </w:rPr>
        <w:t>,</w:t>
      </w:r>
      <w:r w:rsidR="00270CBB" w:rsidRPr="00940D65">
        <w:rPr>
          <w:i/>
        </w:rPr>
        <w:t xml:space="preserve"> worker</w:t>
      </w:r>
      <w:r w:rsidR="00940D65" w:rsidRPr="00940D65">
        <w:rPr>
          <w:i/>
        </w:rPr>
        <w:t>}</w:t>
      </w:r>
      <w:r w:rsidR="00270CBB">
        <w:t xml:space="preserve">. The relationships among agents and </w:t>
      </w:r>
      <w:r w:rsidR="007D29EF">
        <w:t>role</w:t>
      </w:r>
      <w:r w:rsidR="00270CBB">
        <w:t>s</w:t>
      </w:r>
      <w:r w:rsidR="007D29EF">
        <w:t xml:space="preserve"> are specified by </w:t>
      </w:r>
      <w:r w:rsidR="00270CBB">
        <w:t xml:space="preserve">the predicate </w:t>
      </w:r>
      <w:proofErr w:type="spellStart"/>
      <w:r w:rsidR="007D29EF">
        <w:rPr>
          <w:i/>
        </w:rPr>
        <w:t>hasRole</w:t>
      </w:r>
      <w:proofErr w:type="spellEnd"/>
      <w:r w:rsidR="007D29EF">
        <w:rPr>
          <w:i/>
        </w:rPr>
        <w:t>(ag</w:t>
      </w:r>
      <w:r w:rsidR="00B26FF6">
        <w:rPr>
          <w:i/>
        </w:rPr>
        <w:t>ent</w:t>
      </w:r>
      <w:r w:rsidR="007D29EF">
        <w:rPr>
          <w:i/>
        </w:rPr>
        <w:t>, r</w:t>
      </w:r>
      <w:r w:rsidR="00B26FF6">
        <w:rPr>
          <w:i/>
        </w:rPr>
        <w:t>ole</w:t>
      </w:r>
      <w:r w:rsidR="007D29EF">
        <w:rPr>
          <w:i/>
        </w:rPr>
        <w:t>).</w:t>
      </w:r>
      <w:r w:rsidR="007D29EF">
        <w:t xml:space="preserve"> </w:t>
      </w:r>
      <w:r w:rsidR="00CE0E6E">
        <w:t xml:space="preserve">For instance, </w:t>
      </w:r>
      <w:proofErr w:type="spellStart"/>
      <w:proofErr w:type="gramStart"/>
      <w:r w:rsidR="00CE0E6E" w:rsidRPr="00CE0E6E">
        <w:rPr>
          <w:i/>
        </w:rPr>
        <w:t>hasRole</w:t>
      </w:r>
      <w:proofErr w:type="spellEnd"/>
      <w:r w:rsidR="00CE0E6E" w:rsidRPr="00CE0E6E">
        <w:rPr>
          <w:i/>
        </w:rPr>
        <w:t>(</w:t>
      </w:r>
      <w:proofErr w:type="gramEnd"/>
      <w:r w:rsidR="00CE0E6E" w:rsidRPr="00CE0E6E">
        <w:rPr>
          <w:i/>
        </w:rPr>
        <w:t>ag</w:t>
      </w:r>
      <w:r w:rsidR="00CE0E6E" w:rsidRPr="00CE0E6E">
        <w:rPr>
          <w:i/>
          <w:vertAlign w:val="subscript"/>
        </w:rPr>
        <w:t>1</w:t>
      </w:r>
      <w:r w:rsidR="00CE0E6E" w:rsidRPr="00CE0E6E">
        <w:rPr>
          <w:i/>
        </w:rPr>
        <w:t>, supervisor)</w:t>
      </w:r>
      <w:r w:rsidR="00CE0E6E">
        <w:t xml:space="preserve"> designates that agent 1 plays the role of supervisor.</w:t>
      </w:r>
    </w:p>
    <w:p w:rsidR="00830251" w:rsidRDefault="00830251" w:rsidP="00C2692F">
      <w:pPr>
        <w:pStyle w:val="Corpodetexto"/>
      </w:pPr>
      <w:r>
        <w:lastRenderedPageBreak/>
        <w:t>The artifacts available in this scenario</w:t>
      </w:r>
      <w:r w:rsidR="00534B52">
        <w:t xml:space="preserve"> are</w:t>
      </w:r>
      <w:r>
        <w:t xml:space="preserve"> security apparels (gloves, boots), tools (</w:t>
      </w:r>
      <w:r w:rsidR="00940D65">
        <w:t xml:space="preserve">rope, </w:t>
      </w:r>
      <w:r>
        <w:t xml:space="preserve">sockets, sticks, insulators), and </w:t>
      </w:r>
      <w:r w:rsidR="00940D65">
        <w:t>screws</w:t>
      </w:r>
      <w:r>
        <w:t xml:space="preserve"> and </w:t>
      </w:r>
      <w:r w:rsidR="00940D65">
        <w:t xml:space="preserve">nuts, all instances of </w:t>
      </w:r>
      <w:r w:rsidR="00940D65" w:rsidRPr="00940D65">
        <w:rPr>
          <w:b/>
        </w:rPr>
        <w:t>Art</w:t>
      </w:r>
      <w:r w:rsidR="00534B52">
        <w:rPr>
          <w:b/>
        </w:rPr>
        <w:t>i</w:t>
      </w:r>
      <w:r w:rsidR="00940D65" w:rsidRPr="00940D65">
        <w:rPr>
          <w:b/>
        </w:rPr>
        <w:t>fact</w:t>
      </w:r>
      <w:r w:rsidR="00940D65">
        <w:t>.</w:t>
      </w:r>
    </w:p>
    <w:p w:rsidR="00940D65" w:rsidRPr="00F84E39" w:rsidRDefault="00940D65" w:rsidP="00C2692F">
      <w:pPr>
        <w:pStyle w:val="Corpodetexto"/>
      </w:pPr>
      <w:r>
        <w:t xml:space="preserve">The maintenance activity is </w:t>
      </w:r>
      <w:r w:rsidR="00F84E39">
        <w:t xml:space="preserve">composed by </w:t>
      </w:r>
      <w:r>
        <w:t xml:space="preserve">a sequence of 20 </w:t>
      </w:r>
      <w:r w:rsidR="00F84E39">
        <w:t>sub</w:t>
      </w:r>
      <w:r w:rsidR="001068D5">
        <w:t>-</w:t>
      </w:r>
      <w:r w:rsidR="00F84E39">
        <w:t>goals</w:t>
      </w:r>
      <w:r>
        <w:t xml:space="preserve">, starting </w:t>
      </w:r>
      <w:r w:rsidR="00B4790C">
        <w:t xml:space="preserve">by </w:t>
      </w:r>
      <w:r>
        <w:rPr>
          <w:i/>
        </w:rPr>
        <w:t>clean, dry and test a rope</w:t>
      </w:r>
      <w:r>
        <w:t xml:space="preserve"> and ending with </w:t>
      </w:r>
      <w:r>
        <w:rPr>
          <w:i/>
        </w:rPr>
        <w:t>arranging all the equipment in the van.</w:t>
      </w:r>
      <w:r w:rsidR="00A93E8B">
        <w:t xml:space="preserve"> For </w:t>
      </w:r>
      <w:r w:rsidR="00FE4F37">
        <w:t xml:space="preserve">the </w:t>
      </w:r>
      <w:r w:rsidR="00A93E8B">
        <w:t xml:space="preserve">sake of simplicity, the </w:t>
      </w:r>
      <w:r w:rsidR="00F84E39" w:rsidRPr="00F84E39">
        <w:rPr>
          <w:b/>
        </w:rPr>
        <w:t>goals</w:t>
      </w:r>
      <w:r w:rsidR="00A93E8B">
        <w:t xml:space="preserve"> are</w:t>
      </w:r>
      <w:r w:rsidR="00F84E39">
        <w:t xml:space="preserve"> named</w:t>
      </w:r>
      <w:r w:rsidR="00A93E8B">
        <w:t xml:space="preserve"> </w:t>
      </w:r>
      <w:r w:rsidR="00A93E8B" w:rsidRPr="00A93E8B">
        <w:rPr>
          <w:i/>
        </w:rPr>
        <w:t>{</w:t>
      </w:r>
      <w:r w:rsidR="00F84E39">
        <w:rPr>
          <w:i/>
        </w:rPr>
        <w:t>g</w:t>
      </w:r>
      <w:r w:rsidR="00A93E8B" w:rsidRPr="00A93E8B">
        <w:rPr>
          <w:i/>
          <w:vertAlign w:val="subscript"/>
        </w:rPr>
        <w:t>1</w:t>
      </w:r>
      <w:r w:rsidR="00A93E8B" w:rsidRPr="00A93E8B">
        <w:rPr>
          <w:i/>
        </w:rPr>
        <w:t xml:space="preserve">, …, </w:t>
      </w:r>
      <w:r w:rsidR="00F84E39">
        <w:rPr>
          <w:i/>
        </w:rPr>
        <w:t>g</w:t>
      </w:r>
      <w:r w:rsidR="00A93E8B" w:rsidRPr="00A93E8B">
        <w:rPr>
          <w:i/>
          <w:vertAlign w:val="subscript"/>
        </w:rPr>
        <w:t>20</w:t>
      </w:r>
      <w:r w:rsidR="00A93E8B" w:rsidRPr="00A93E8B">
        <w:rPr>
          <w:i/>
        </w:rPr>
        <w:t>}.</w:t>
      </w:r>
      <w:r w:rsidR="00F84E39">
        <w:t xml:space="preserve"> To define that </w:t>
      </w:r>
      <w:r w:rsidR="00152425">
        <w:t xml:space="preserve">these </w:t>
      </w:r>
      <w:r w:rsidR="00F84E39">
        <w:t xml:space="preserve">goals are sequential, the predicate </w:t>
      </w:r>
      <w:proofErr w:type="spellStart"/>
      <w:proofErr w:type="gramStart"/>
      <w:r w:rsidR="00F84E39" w:rsidRPr="00F84E39">
        <w:rPr>
          <w:i/>
        </w:rPr>
        <w:t>nextGoal</w:t>
      </w:r>
      <w:proofErr w:type="spellEnd"/>
      <w:r w:rsidR="00F84E39" w:rsidRPr="00F84E39">
        <w:rPr>
          <w:i/>
        </w:rPr>
        <w:t>(</w:t>
      </w:r>
      <w:proofErr w:type="spellStart"/>
      <w:proofErr w:type="gramEnd"/>
      <w:r w:rsidR="00F84E39" w:rsidRPr="00F84E39">
        <w:rPr>
          <w:i/>
        </w:rPr>
        <w:t>g</w:t>
      </w:r>
      <w:r w:rsidR="00F84E39" w:rsidRPr="00F84E39">
        <w:rPr>
          <w:i/>
          <w:vertAlign w:val="subscript"/>
        </w:rPr>
        <w:t>i</w:t>
      </w:r>
      <w:proofErr w:type="spellEnd"/>
      <w:r w:rsidR="00F84E39" w:rsidRPr="00F84E39">
        <w:rPr>
          <w:i/>
        </w:rPr>
        <w:t xml:space="preserve">, </w:t>
      </w:r>
      <w:proofErr w:type="spellStart"/>
      <w:r w:rsidR="00F84E39" w:rsidRPr="00F84E39">
        <w:rPr>
          <w:i/>
        </w:rPr>
        <w:t>g</w:t>
      </w:r>
      <w:r w:rsidR="00F84E39" w:rsidRPr="00F84E39">
        <w:rPr>
          <w:i/>
          <w:vertAlign w:val="subscript"/>
        </w:rPr>
        <w:t>j</w:t>
      </w:r>
      <w:proofErr w:type="spellEnd"/>
      <w:r w:rsidR="00F84E39" w:rsidRPr="00F84E39">
        <w:rPr>
          <w:i/>
        </w:rPr>
        <w:t>)</w:t>
      </w:r>
      <w:r w:rsidR="00F84E39">
        <w:t xml:space="preserve"> is instantiated</w:t>
      </w:r>
      <w:r w:rsidR="00152425">
        <w:t xml:space="preserve"> several times:</w:t>
      </w:r>
      <w:r w:rsidR="00F84E39">
        <w:t xml:space="preserve"> </w:t>
      </w:r>
      <w:proofErr w:type="spellStart"/>
      <w:r w:rsidR="00F84E39">
        <w:rPr>
          <w:i/>
        </w:rPr>
        <w:t>nextGoal</w:t>
      </w:r>
      <w:proofErr w:type="spellEnd"/>
      <w:r w:rsidR="00F84E39">
        <w:rPr>
          <w:i/>
        </w:rPr>
        <w:t>(g</w:t>
      </w:r>
      <w:r w:rsidR="00F84E39" w:rsidRPr="00152425">
        <w:rPr>
          <w:i/>
          <w:vertAlign w:val="subscript"/>
        </w:rPr>
        <w:t>1</w:t>
      </w:r>
      <w:r w:rsidR="00F84E39">
        <w:rPr>
          <w:i/>
        </w:rPr>
        <w:t>, g</w:t>
      </w:r>
      <w:r w:rsidR="00F84E39" w:rsidRPr="00152425">
        <w:rPr>
          <w:i/>
          <w:vertAlign w:val="subscript"/>
        </w:rPr>
        <w:t>2</w:t>
      </w:r>
      <w:r w:rsidR="00F84E39">
        <w:rPr>
          <w:i/>
        </w:rPr>
        <w:t>)</w:t>
      </w:r>
      <w:r w:rsidR="00F84E39">
        <w:t xml:space="preserve"> represents that g</w:t>
      </w:r>
      <w:r w:rsidR="00F84E39">
        <w:rPr>
          <w:vertAlign w:val="subscript"/>
        </w:rPr>
        <w:t>1</w:t>
      </w:r>
      <w:r w:rsidR="00F84E39">
        <w:t xml:space="preserve"> precedes g</w:t>
      </w:r>
      <w:r w:rsidR="00F84E39">
        <w:rPr>
          <w:vertAlign w:val="subscript"/>
        </w:rPr>
        <w:t>2</w:t>
      </w:r>
      <w:r w:rsidR="00152425">
        <w:t xml:space="preserve">, </w:t>
      </w:r>
      <w:proofErr w:type="spellStart"/>
      <w:r w:rsidR="00152425">
        <w:rPr>
          <w:i/>
        </w:rPr>
        <w:t>nextGoal</w:t>
      </w:r>
      <w:proofErr w:type="spellEnd"/>
      <w:r w:rsidR="00152425">
        <w:rPr>
          <w:i/>
        </w:rPr>
        <w:t>(g</w:t>
      </w:r>
      <w:r w:rsidR="00152425" w:rsidRPr="00152425">
        <w:rPr>
          <w:i/>
          <w:vertAlign w:val="subscript"/>
        </w:rPr>
        <w:t>2</w:t>
      </w:r>
      <w:r w:rsidR="00152425">
        <w:rPr>
          <w:i/>
        </w:rPr>
        <w:t>, g</w:t>
      </w:r>
      <w:r w:rsidR="00152425" w:rsidRPr="00152425">
        <w:rPr>
          <w:i/>
          <w:vertAlign w:val="subscript"/>
        </w:rPr>
        <w:t>3</w:t>
      </w:r>
      <w:r w:rsidR="00152425">
        <w:rPr>
          <w:i/>
        </w:rPr>
        <w:t>), …</w:t>
      </w:r>
      <w:r w:rsidR="004D3D99">
        <w:rPr>
          <w:i/>
        </w:rPr>
        <w:t xml:space="preserve">, </w:t>
      </w:r>
      <w:proofErr w:type="spellStart"/>
      <w:r w:rsidR="004D3D99">
        <w:rPr>
          <w:i/>
        </w:rPr>
        <w:t>nextGoal</w:t>
      </w:r>
      <w:proofErr w:type="spellEnd"/>
      <w:r w:rsidR="004D3D99">
        <w:rPr>
          <w:i/>
        </w:rPr>
        <w:t>(g</w:t>
      </w:r>
      <w:r w:rsidR="004D3D99" w:rsidRPr="004D3D99">
        <w:rPr>
          <w:i/>
          <w:vertAlign w:val="subscript"/>
        </w:rPr>
        <w:t>20</w:t>
      </w:r>
      <w:r w:rsidR="004D3D99">
        <w:rPr>
          <w:i/>
        </w:rPr>
        <w:t>, NULL).</w:t>
      </w:r>
      <w:r w:rsidR="00152425">
        <w:t xml:space="preserve"> </w:t>
      </w:r>
      <w:r w:rsidR="00F84E39">
        <w:t xml:space="preserve">  </w:t>
      </w:r>
    </w:p>
    <w:p w:rsidR="00C2692F" w:rsidRDefault="0061433E" w:rsidP="00C2692F">
      <w:pPr>
        <w:pStyle w:val="Corpodetexto"/>
      </w:pPr>
      <w:r>
        <w:t>Weather</w:t>
      </w:r>
      <w:r w:rsidR="00207D67">
        <w:t xml:space="preserve"> </w:t>
      </w:r>
      <w:r w:rsidR="002D3BF9">
        <w:t xml:space="preserve">conditions must hold </w:t>
      </w:r>
      <w:r w:rsidR="008A61B2">
        <w:t>for</w:t>
      </w:r>
      <w:r w:rsidR="002D3BF9">
        <w:t xml:space="preserve"> the team </w:t>
      </w:r>
      <w:r w:rsidR="008A61B2">
        <w:t xml:space="preserve">to </w:t>
      </w:r>
      <w:r>
        <w:t>achieve</w:t>
      </w:r>
      <w:r w:rsidR="002D3BF9">
        <w:t xml:space="preserve"> the maintenance</w:t>
      </w:r>
      <w:r>
        <w:t xml:space="preserve"> goal</w:t>
      </w:r>
      <w:r w:rsidR="002D3BF9">
        <w:t>: sunny</w:t>
      </w:r>
      <w:r w:rsidR="00207D67">
        <w:t xml:space="preserve">, windless, </w:t>
      </w:r>
      <w:r w:rsidR="008A61B2">
        <w:t xml:space="preserve">no rain, </w:t>
      </w:r>
      <w:r w:rsidR="002D3BF9">
        <w:t xml:space="preserve">and air humidity less than 70%. </w:t>
      </w:r>
      <w:r w:rsidR="00207D67">
        <w:t>If any condition is violated, involved people risk a high-voltage electrocution causing death</w:t>
      </w:r>
      <w:r w:rsidR="007D29EF">
        <w:t xml:space="preserve">.  </w:t>
      </w:r>
      <w:r w:rsidR="008A61B2">
        <w:t xml:space="preserve">Instantiation of the following predicates allows the representation of </w:t>
      </w:r>
      <w:r w:rsidR="00E115C8">
        <w:t>each condition associated to the risk and consequence in the case the condition</w:t>
      </w:r>
      <w:r w:rsidR="00B26FF6">
        <w:t xml:space="preserve">s are </w:t>
      </w:r>
      <w:r w:rsidR="00B26FF6" w:rsidRPr="00B26FF6">
        <w:rPr>
          <w:b/>
        </w:rPr>
        <w:t>not</w:t>
      </w:r>
      <w:r w:rsidR="00B26FF6">
        <w:t xml:space="preserve"> present</w:t>
      </w:r>
      <w:r w:rsidR="008A61B2">
        <w:t>:</w:t>
      </w:r>
      <w:r w:rsidR="00085D2E">
        <w:t> </w:t>
      </w:r>
      <w:proofErr w:type="spellStart"/>
      <w:proofErr w:type="gramStart"/>
      <w:r w:rsidR="008A61B2" w:rsidRPr="00085D2E">
        <w:rPr>
          <w:i/>
          <w:sz w:val="18"/>
        </w:rPr>
        <w:t>has</w:t>
      </w:r>
      <w:r w:rsidRPr="00085D2E">
        <w:rPr>
          <w:i/>
          <w:sz w:val="18"/>
        </w:rPr>
        <w:t>Risk</w:t>
      </w:r>
      <w:proofErr w:type="spellEnd"/>
      <w:r w:rsidR="008A61B2" w:rsidRPr="00085D2E">
        <w:rPr>
          <w:i/>
          <w:sz w:val="18"/>
        </w:rPr>
        <w:t>(</w:t>
      </w:r>
      <w:proofErr w:type="gramEnd"/>
      <w:r w:rsidR="008A61B2" w:rsidRPr="00085D2E">
        <w:rPr>
          <w:i/>
          <w:sz w:val="18"/>
        </w:rPr>
        <w:t>humidityLT70, electrical_shock,</w:t>
      </w:r>
      <w:r w:rsidR="00085D2E" w:rsidRPr="00085D2E">
        <w:rPr>
          <w:i/>
          <w:sz w:val="18"/>
        </w:rPr>
        <w:t> </w:t>
      </w:r>
      <w:r w:rsidR="008A61B2" w:rsidRPr="00085D2E">
        <w:rPr>
          <w:i/>
          <w:sz w:val="18"/>
        </w:rPr>
        <w:t>death),</w:t>
      </w:r>
      <w:r w:rsidR="00085D2E">
        <w:rPr>
          <w:i/>
          <w:sz w:val="18"/>
        </w:rPr>
        <w:t> </w:t>
      </w:r>
      <w:r w:rsidRPr="00085D2E">
        <w:rPr>
          <w:i/>
          <w:sz w:val="18"/>
        </w:rPr>
        <w:t>hasRisk(sunny</w:t>
      </w:r>
      <w:r w:rsidR="00085D2E">
        <w:rPr>
          <w:i/>
          <w:sz w:val="18"/>
        </w:rPr>
        <w:t>, </w:t>
      </w:r>
      <w:r w:rsidRPr="00085D2E">
        <w:rPr>
          <w:i/>
          <w:sz w:val="18"/>
        </w:rPr>
        <w:t>electrical_shock</w:t>
      </w:r>
      <w:r w:rsidR="00E115C8" w:rsidRPr="00085D2E">
        <w:rPr>
          <w:i/>
          <w:sz w:val="18"/>
        </w:rPr>
        <w:t>,</w:t>
      </w:r>
      <w:r w:rsidR="00085D2E" w:rsidRPr="00085D2E">
        <w:rPr>
          <w:i/>
          <w:sz w:val="18"/>
        </w:rPr>
        <w:t> </w:t>
      </w:r>
      <w:r w:rsidR="00E115C8" w:rsidRPr="00085D2E">
        <w:rPr>
          <w:i/>
          <w:sz w:val="18"/>
        </w:rPr>
        <w:t>death</w:t>
      </w:r>
      <w:r w:rsidRPr="00085D2E">
        <w:rPr>
          <w:i/>
          <w:sz w:val="18"/>
        </w:rPr>
        <w:t>),</w:t>
      </w:r>
      <w:r w:rsidR="00085D2E" w:rsidRPr="00085D2E">
        <w:rPr>
          <w:i/>
          <w:sz w:val="18"/>
        </w:rPr>
        <w:t xml:space="preserve"> </w:t>
      </w:r>
      <w:proofErr w:type="spellStart"/>
      <w:r w:rsidRPr="00085D2E">
        <w:rPr>
          <w:i/>
          <w:sz w:val="18"/>
        </w:rPr>
        <w:t>hasRisk</w:t>
      </w:r>
      <w:proofErr w:type="spellEnd"/>
      <w:r w:rsidRPr="00085D2E">
        <w:rPr>
          <w:i/>
          <w:sz w:val="18"/>
        </w:rPr>
        <w:t>(</w:t>
      </w:r>
      <w:proofErr w:type="spellStart"/>
      <w:r w:rsidRPr="00085D2E">
        <w:rPr>
          <w:i/>
          <w:sz w:val="18"/>
        </w:rPr>
        <w:t>no_rain</w:t>
      </w:r>
      <w:proofErr w:type="spellEnd"/>
      <w:r w:rsidRPr="00085D2E">
        <w:rPr>
          <w:i/>
          <w:sz w:val="18"/>
        </w:rPr>
        <w:t>,</w:t>
      </w:r>
      <w:r w:rsidR="00085D2E">
        <w:rPr>
          <w:i/>
          <w:sz w:val="18"/>
        </w:rPr>
        <w:t> </w:t>
      </w:r>
      <w:proofErr w:type="spellStart"/>
      <w:r w:rsidRPr="00085D2E">
        <w:rPr>
          <w:i/>
          <w:sz w:val="18"/>
        </w:rPr>
        <w:t>electrical_shock</w:t>
      </w:r>
      <w:proofErr w:type="spellEnd"/>
      <w:r w:rsidR="00085D2E" w:rsidRPr="00085D2E">
        <w:rPr>
          <w:i/>
          <w:sz w:val="18"/>
        </w:rPr>
        <w:t>, </w:t>
      </w:r>
      <w:r w:rsidR="00E115C8" w:rsidRPr="00085D2E">
        <w:rPr>
          <w:i/>
          <w:sz w:val="18"/>
        </w:rPr>
        <w:t>death</w:t>
      </w:r>
      <w:r w:rsidRPr="00085D2E">
        <w:rPr>
          <w:i/>
          <w:sz w:val="18"/>
        </w:rPr>
        <w:t xml:space="preserve">), </w:t>
      </w:r>
      <w:proofErr w:type="spellStart"/>
      <w:r w:rsidRPr="00085D2E">
        <w:rPr>
          <w:i/>
          <w:sz w:val="18"/>
        </w:rPr>
        <w:t>hasRisk</w:t>
      </w:r>
      <w:proofErr w:type="spellEnd"/>
      <w:r w:rsidRPr="00085D2E">
        <w:rPr>
          <w:i/>
          <w:sz w:val="18"/>
        </w:rPr>
        <w:t>(</w:t>
      </w:r>
      <w:r w:rsidR="00E115C8" w:rsidRPr="00085D2E">
        <w:rPr>
          <w:i/>
          <w:sz w:val="18"/>
        </w:rPr>
        <w:t>windless,</w:t>
      </w:r>
      <w:r w:rsidR="00085D2E">
        <w:rPr>
          <w:i/>
          <w:sz w:val="18"/>
        </w:rPr>
        <w:t> </w:t>
      </w:r>
      <w:proofErr w:type="spellStart"/>
      <w:r w:rsidR="00E115C8" w:rsidRPr="00085D2E">
        <w:rPr>
          <w:i/>
          <w:sz w:val="18"/>
        </w:rPr>
        <w:t>electrical_shcok</w:t>
      </w:r>
      <w:proofErr w:type="spellEnd"/>
      <w:r w:rsidR="00E115C8" w:rsidRPr="00085D2E">
        <w:rPr>
          <w:i/>
          <w:sz w:val="18"/>
        </w:rPr>
        <w:t>, death)</w:t>
      </w:r>
      <w:r w:rsidR="00E115C8">
        <w:t>.</w:t>
      </w:r>
    </w:p>
    <w:p w:rsidR="00FE2AA6" w:rsidRPr="00FE2AA6" w:rsidRDefault="00FE2AA6" w:rsidP="00FE2AA6">
      <w:pPr>
        <w:pStyle w:val="Texto"/>
        <w:rPr>
          <w:highlight w:val="yellow"/>
          <w:lang w:val="pt-BR"/>
        </w:rPr>
      </w:pPr>
      <w:r w:rsidRPr="00FE2AA6">
        <w:rPr>
          <w:highlight w:val="yellow"/>
          <w:lang w:val="pt-BR"/>
        </w:rPr>
        <w:t xml:space="preserve">O estudo de caso possibilitou reproduzir os raciocínios presentes na figura 3. Os pesquisadores conseguiram reproduzir sete situações distintas tendo como base esses raciocínios. </w:t>
      </w:r>
    </w:p>
    <w:p w:rsidR="00FE2AA6" w:rsidRPr="00FE2AA6" w:rsidRDefault="00FE2AA6" w:rsidP="00FE2AA6">
      <w:pPr>
        <w:pStyle w:val="Texto"/>
        <w:ind w:firstLine="0"/>
        <w:rPr>
          <w:highlight w:val="yellow"/>
          <w:lang w:val="pt-BR"/>
        </w:rPr>
      </w:pPr>
      <w:r w:rsidRPr="00FE2AA6">
        <w:rPr>
          <w:highlight w:val="yellow"/>
          <w:lang w:val="pt-BR"/>
        </w:rPr>
        <w:tab/>
        <w:t xml:space="preserve">A primeira situação envolve a regra 3 e 8. Essa situação reproduz o que acontece quando o agente4 esquece de passar glicerina no pano. Nessa situação não há ocorrência de acidente, mas sim </w:t>
      </w:r>
      <w:proofErr w:type="gramStart"/>
      <w:r w:rsidRPr="00FE2AA6">
        <w:rPr>
          <w:highlight w:val="yellow"/>
          <w:lang w:val="pt-BR"/>
        </w:rPr>
        <w:t>uma sé</w:t>
      </w:r>
      <w:r w:rsidRPr="00FE2AA6">
        <w:rPr>
          <w:highlight w:val="yellow"/>
          <w:lang w:val="pt-BR"/>
        </w:rPr>
        <w:softHyphen/>
        <w:t>rie de relações futuras passam</w:t>
      </w:r>
      <w:proofErr w:type="gramEnd"/>
      <w:r w:rsidRPr="00FE2AA6">
        <w:rPr>
          <w:highlight w:val="yellow"/>
          <w:lang w:val="pt-BR"/>
        </w:rPr>
        <w:t xml:space="preserve"> a apresentar a possibilidade ocorrência de algum dado evento ruim.</w:t>
      </w:r>
    </w:p>
    <w:p w:rsidR="00FE2AA6" w:rsidRPr="00FE2AA6" w:rsidRDefault="00FE2AA6" w:rsidP="00FE2AA6">
      <w:pPr>
        <w:pStyle w:val="Texto"/>
        <w:ind w:firstLine="0"/>
        <w:rPr>
          <w:highlight w:val="yellow"/>
          <w:lang w:val="pt-BR"/>
        </w:rPr>
      </w:pPr>
      <w:r w:rsidRPr="00FE2AA6">
        <w:rPr>
          <w:highlight w:val="yellow"/>
          <w:lang w:val="pt-BR"/>
        </w:rPr>
        <w:tab/>
        <w:t xml:space="preserve">A segunda situação envolve as regras 4 e 11. O cenário a ser reproduzido consiste na seguinte situação; os agentes 2,3 (que possuem o papel de executor 1) e o agente 4 (que possui o papel de executor 2), tentam alcançar o objetivo g1. Para o sucesso disso, se faz necessário que esses agentes tenham acesso a um pano. Contudo, ao tentar alcançar o objetivo, esse pano não estava presente </w:t>
      </w:r>
      <w:proofErr w:type="spellStart"/>
      <w:r w:rsidRPr="00FE2AA6">
        <w:rPr>
          <w:highlight w:val="yellow"/>
          <w:lang w:val="pt-BR"/>
        </w:rPr>
        <w:t>a</w:t>
      </w:r>
      <w:proofErr w:type="spellEnd"/>
      <w:r w:rsidRPr="00FE2AA6">
        <w:rPr>
          <w:highlight w:val="yellow"/>
          <w:lang w:val="pt-BR"/>
        </w:rPr>
        <w:t xml:space="preserve"> disposição dos agentes. Por consequência (como retratado na regra 11), a manutenção é imediatamente interrompida. </w:t>
      </w:r>
    </w:p>
    <w:p w:rsidR="00FE2AA6" w:rsidRPr="00FE2AA6" w:rsidRDefault="00FE2AA6" w:rsidP="00FE2AA6">
      <w:pPr>
        <w:pStyle w:val="Texto"/>
        <w:ind w:firstLine="0"/>
        <w:rPr>
          <w:highlight w:val="yellow"/>
          <w:lang w:val="pt-BR"/>
        </w:rPr>
      </w:pPr>
      <w:r w:rsidRPr="00FE2AA6">
        <w:rPr>
          <w:highlight w:val="yellow"/>
          <w:lang w:val="pt-BR"/>
        </w:rPr>
        <w:tab/>
        <w:t xml:space="preserve">A terceira situação envolve as regras 2, 5 e 11. Essa situação apresenta um caso onde o eletricista tenta realizar uma dada manutenção com a umidade relativa do ar superior a 70% </w:t>
      </w:r>
      <w:proofErr w:type="spellStart"/>
      <w:r w:rsidRPr="00FE2AA6">
        <w:rPr>
          <w:highlight w:val="yellow"/>
          <w:lang w:val="pt-BR"/>
        </w:rPr>
        <w:t>u.r</w:t>
      </w:r>
      <w:proofErr w:type="spellEnd"/>
      <w:r w:rsidRPr="00FE2AA6">
        <w:rPr>
          <w:highlight w:val="yellow"/>
          <w:lang w:val="pt-BR"/>
        </w:rPr>
        <w:t>. Por cometer essa violação, o profissional acaba sendo eletrocutado e consequentemente morto. Outra consequência é o imediato encerramento da manu</w:t>
      </w:r>
      <w:r w:rsidRPr="00FE2AA6">
        <w:rPr>
          <w:highlight w:val="yellow"/>
          <w:lang w:val="pt-BR"/>
        </w:rPr>
        <w:softHyphen/>
        <w:t xml:space="preserve">tenção.  </w:t>
      </w:r>
    </w:p>
    <w:p w:rsidR="00FE2AA6" w:rsidRPr="00FE2AA6" w:rsidRDefault="00FE2AA6" w:rsidP="00FE2AA6">
      <w:pPr>
        <w:pStyle w:val="Texto"/>
        <w:ind w:firstLine="0"/>
        <w:rPr>
          <w:highlight w:val="yellow"/>
          <w:lang w:val="pt-BR"/>
        </w:rPr>
      </w:pPr>
      <w:r w:rsidRPr="00FE2AA6">
        <w:rPr>
          <w:highlight w:val="yellow"/>
          <w:lang w:val="pt-BR"/>
        </w:rPr>
        <w:tab/>
        <w:t xml:space="preserve">A quarta situação envolve as regras 3, 6 e 11. Essa situação apresenta um caso onde o agente3 erra a maneira adequada de usar a ferramenta chave </w:t>
      </w:r>
      <w:proofErr w:type="spellStart"/>
      <w:r w:rsidRPr="00FE2AA6">
        <w:rPr>
          <w:highlight w:val="yellow"/>
          <w:lang w:val="pt-BR"/>
        </w:rPr>
        <w:t>catrada</w:t>
      </w:r>
      <w:proofErr w:type="spellEnd"/>
      <w:r w:rsidRPr="00FE2AA6">
        <w:rPr>
          <w:highlight w:val="yellow"/>
          <w:lang w:val="pt-BR"/>
        </w:rPr>
        <w:t xml:space="preserve"> sobre o parafuso. A consequência disso consiste no fato de que o eletricista acaba morrendo gerando o imediato encerramento da operação. </w:t>
      </w:r>
    </w:p>
    <w:p w:rsidR="00FE2AA6" w:rsidRPr="00FE2AA6" w:rsidRDefault="00FE2AA6" w:rsidP="00FE2AA6">
      <w:pPr>
        <w:pStyle w:val="Texto"/>
        <w:ind w:firstLine="0"/>
        <w:rPr>
          <w:highlight w:val="yellow"/>
          <w:lang w:val="pt-BR"/>
        </w:rPr>
      </w:pPr>
      <w:r w:rsidRPr="00FE2AA6">
        <w:rPr>
          <w:highlight w:val="yellow"/>
          <w:lang w:val="pt-BR"/>
        </w:rPr>
        <w:tab/>
        <w:t xml:space="preserve">A quinta situação retrata o que acontece com uma das relações que foram afetadas tendo em vista a ocorrência da </w:t>
      </w:r>
      <w:r w:rsidR="001D1748" w:rsidRPr="00FE2AA6">
        <w:rPr>
          <w:highlight w:val="yellow"/>
          <w:lang w:val="pt-BR"/>
        </w:rPr>
        <w:t>primeira</w:t>
      </w:r>
      <w:r w:rsidRPr="00FE2AA6">
        <w:rPr>
          <w:highlight w:val="yellow"/>
          <w:lang w:val="pt-BR"/>
        </w:rPr>
        <w:t xml:space="preserve"> situação. Essa relação é entre o Parafuso com o Conector. Isso se deve ao fato de que tentar desfazer essa relação com uma ferramenta que não é envolta por Glicerina, pode fazer com que a corrente de fuga atin</w:t>
      </w:r>
      <w:r w:rsidR="001D1748">
        <w:rPr>
          <w:highlight w:val="yellow"/>
          <w:lang w:val="pt-BR"/>
        </w:rPr>
        <w:t>j</w:t>
      </w:r>
      <w:r w:rsidRPr="00FE2AA6">
        <w:rPr>
          <w:highlight w:val="yellow"/>
          <w:lang w:val="pt-BR"/>
        </w:rPr>
        <w:t xml:space="preserve">a valores nocivos ao ser humano fazendo com que ele morra. A situação cinco </w:t>
      </w:r>
      <w:r w:rsidRPr="00FE2AA6">
        <w:rPr>
          <w:highlight w:val="yellow"/>
          <w:lang w:val="pt-BR"/>
        </w:rPr>
        <w:t xml:space="preserve">é representada pelo encadeamento das </w:t>
      </w:r>
      <w:proofErr w:type="gramStart"/>
      <w:r w:rsidRPr="00FE2AA6">
        <w:rPr>
          <w:highlight w:val="yellow"/>
          <w:lang w:val="pt-BR"/>
        </w:rPr>
        <w:t>regras  8</w:t>
      </w:r>
      <w:proofErr w:type="gramEnd"/>
      <w:r w:rsidRPr="00FE2AA6">
        <w:rPr>
          <w:highlight w:val="yellow"/>
          <w:lang w:val="pt-BR"/>
        </w:rPr>
        <w:t xml:space="preserve">,  9 e 11, onde se faz necessário considerar o predicado </w:t>
      </w:r>
      <w:proofErr w:type="spellStart"/>
      <w:r w:rsidRPr="00FE2AA6">
        <w:rPr>
          <w:i/>
          <w:iCs/>
          <w:highlight w:val="yellow"/>
          <w:lang w:val="pt-BR"/>
        </w:rPr>
        <w:t>happensBadEvent</w:t>
      </w:r>
      <w:proofErr w:type="spellEnd"/>
      <w:r w:rsidRPr="00FE2AA6">
        <w:rPr>
          <w:i/>
          <w:iCs/>
          <w:highlight w:val="yellow"/>
          <w:lang w:val="pt-BR"/>
        </w:rPr>
        <w:t>(</w:t>
      </w:r>
      <w:proofErr w:type="spellStart"/>
      <w:r w:rsidRPr="00FE2AA6">
        <w:rPr>
          <w:i/>
          <w:iCs/>
          <w:highlight w:val="yellow"/>
          <w:lang w:val="pt-BR"/>
        </w:rPr>
        <w:t>rk</w:t>
      </w:r>
      <w:proofErr w:type="spellEnd"/>
      <w:r w:rsidRPr="00FE2AA6">
        <w:rPr>
          <w:i/>
          <w:iCs/>
          <w:highlight w:val="yellow"/>
          <w:lang w:val="pt-BR"/>
        </w:rPr>
        <w:t xml:space="preserve">)  </w:t>
      </w:r>
      <w:r w:rsidRPr="00FE2AA6">
        <w:rPr>
          <w:highlight w:val="yellow"/>
          <w:lang w:val="pt-BR"/>
        </w:rPr>
        <w:t xml:space="preserve">como T para a regra 9. </w:t>
      </w:r>
    </w:p>
    <w:p w:rsidR="00FE2AA6" w:rsidRPr="00FE2AA6" w:rsidRDefault="00FE2AA6" w:rsidP="00FE2AA6">
      <w:pPr>
        <w:pStyle w:val="Texto"/>
        <w:ind w:firstLine="0"/>
        <w:rPr>
          <w:highlight w:val="yellow"/>
          <w:lang w:val="pt-BR"/>
        </w:rPr>
      </w:pPr>
      <w:r w:rsidRPr="00FE2AA6">
        <w:rPr>
          <w:highlight w:val="yellow"/>
          <w:lang w:val="pt-BR"/>
        </w:rPr>
        <w:tab/>
        <w:t xml:space="preserve">A sexta situação está atrelada a condição de um dado objetivo que, para ser dado como concluído, precisa ser alcançado pelos seguintes executores; executor1, executor2, executor3 e executor5.  Assim sendo, na sexta situação esses executores conseguiram cumprir com esse respectivo objetivo sem que a ocorrência de uma interrupção </w:t>
      </w:r>
      <w:proofErr w:type="gramStart"/>
      <w:r w:rsidRPr="00FE2AA6">
        <w:rPr>
          <w:highlight w:val="yellow"/>
          <w:lang w:val="pt-BR"/>
        </w:rPr>
        <w:t>especifica</w:t>
      </w:r>
      <w:proofErr w:type="gramEnd"/>
      <w:r w:rsidRPr="00FE2AA6">
        <w:rPr>
          <w:highlight w:val="yellow"/>
          <w:lang w:val="pt-BR"/>
        </w:rPr>
        <w:t xml:space="preserve">. A regra 12, portanto, representa o momento referente </w:t>
      </w:r>
      <w:proofErr w:type="spellStart"/>
      <w:r w:rsidRPr="00FE2AA6">
        <w:rPr>
          <w:highlight w:val="yellow"/>
          <w:lang w:val="pt-BR"/>
        </w:rPr>
        <w:t>a</w:t>
      </w:r>
      <w:proofErr w:type="spellEnd"/>
      <w:r w:rsidRPr="00FE2AA6">
        <w:rPr>
          <w:highlight w:val="yellow"/>
          <w:lang w:val="pt-BR"/>
        </w:rPr>
        <w:t xml:space="preserve"> quando esse objetivo é devidamente atingido. </w:t>
      </w:r>
    </w:p>
    <w:p w:rsidR="000B0FC6" w:rsidRPr="00FE2AA6" w:rsidRDefault="00FE2AA6" w:rsidP="00FE2AA6">
      <w:pPr>
        <w:pStyle w:val="Corpodetexto"/>
        <w:rPr>
          <w:lang w:val="pt-BR"/>
        </w:rPr>
      </w:pPr>
      <w:r w:rsidRPr="00FE2AA6">
        <w:rPr>
          <w:highlight w:val="yellow"/>
          <w:lang w:val="pt-BR"/>
        </w:rPr>
        <w:tab/>
        <w:t xml:space="preserve">Os pesquisadores estavam interessados em verificar como o sistema reage uma situação que não corresponde </w:t>
      </w:r>
      <w:proofErr w:type="spellStart"/>
      <w:r w:rsidRPr="00FE2AA6">
        <w:rPr>
          <w:highlight w:val="yellow"/>
          <w:lang w:val="pt-BR"/>
        </w:rPr>
        <w:t>a</w:t>
      </w:r>
      <w:proofErr w:type="spellEnd"/>
      <w:r w:rsidRPr="00FE2AA6">
        <w:rPr>
          <w:highlight w:val="yellow"/>
          <w:lang w:val="pt-BR"/>
        </w:rPr>
        <w:t xml:space="preserve"> realidade. Para isso formularam a sétima situação que é quando o agente1, que tem papel de supervisor, tenta alcançar o objetivo de número 23. Contudo, pela modelagem o predicado </w:t>
      </w:r>
      <w:proofErr w:type="spellStart"/>
      <w:r w:rsidRPr="00FE2AA6">
        <w:rPr>
          <w:highlight w:val="yellow"/>
          <w:lang w:val="pt-BR"/>
        </w:rPr>
        <w:t>hasObligation</w:t>
      </w:r>
      <w:proofErr w:type="spellEnd"/>
      <w:r w:rsidRPr="00FE2AA6">
        <w:rPr>
          <w:highlight w:val="yellow"/>
          <w:lang w:val="pt-BR"/>
        </w:rPr>
        <w:t>(agente</w:t>
      </w:r>
      <w:proofErr w:type="gramStart"/>
      <w:r w:rsidRPr="00FE2AA6">
        <w:rPr>
          <w:highlight w:val="yellow"/>
          <w:lang w:val="pt-BR"/>
        </w:rPr>
        <w:t>1,g</w:t>
      </w:r>
      <w:proofErr w:type="gramEnd"/>
      <w:r w:rsidRPr="00FE2AA6">
        <w:rPr>
          <w:highlight w:val="yellow"/>
          <w:lang w:val="pt-BR"/>
        </w:rPr>
        <w:t xml:space="preserve">23) retorna falso e o mesmo ocorre para </w:t>
      </w:r>
      <w:proofErr w:type="spellStart"/>
      <w:r w:rsidRPr="00FE2AA6">
        <w:rPr>
          <w:highlight w:val="yellow"/>
          <w:lang w:val="pt-BR"/>
        </w:rPr>
        <w:t>hasPermission</w:t>
      </w:r>
      <w:proofErr w:type="spellEnd"/>
      <w:r w:rsidRPr="00FE2AA6">
        <w:rPr>
          <w:highlight w:val="yellow"/>
          <w:lang w:val="pt-BR"/>
        </w:rPr>
        <w:t>(agent1,g23), logo é uma situação que não é possível de acontecer dentro da lógica deste modelo.</w:t>
      </w:r>
    </w:p>
    <w:p w:rsidR="00C2692F" w:rsidRPr="00FE2AA6" w:rsidRDefault="00C2692F" w:rsidP="00C2692F">
      <w:pPr>
        <w:pStyle w:val="Text"/>
        <w:rPr>
          <w:lang w:val="pt-BR"/>
        </w:rPr>
      </w:pPr>
    </w:p>
    <w:p w:rsidR="00097042" w:rsidRDefault="00097042">
      <w:pPr>
        <w:pStyle w:val="Ttulo1"/>
      </w:pPr>
      <w:r>
        <w:t>RELATED WORK</w:t>
      </w:r>
    </w:p>
    <w:p w:rsidR="00CB2DE1" w:rsidRDefault="00CB2DE1" w:rsidP="006D7675">
      <w:pPr>
        <w:pStyle w:val="Corpodetexto"/>
        <w:ind w:firstLine="202"/>
      </w:pPr>
      <w:r w:rsidRPr="00CB2DE1">
        <w:t>In order to compare the expressivity of the proposed model with related work, we use the following criteria:</w:t>
      </w:r>
    </w:p>
    <w:p w:rsidR="00CB2DE1" w:rsidRDefault="00CB2DE1" w:rsidP="00B75B06">
      <w:pPr>
        <w:pStyle w:val="bulletlist"/>
        <w:numPr>
          <w:ilvl w:val="0"/>
          <w:numId w:val="26"/>
        </w:numPr>
      </w:pPr>
      <w:r>
        <w:t>Agent: is it possible to represent agent’s internal states?</w:t>
      </w:r>
    </w:p>
    <w:p w:rsidR="00CB2DE1" w:rsidRDefault="00CB2DE1" w:rsidP="00B75B06">
      <w:pPr>
        <w:pStyle w:val="bulletlist"/>
        <w:numPr>
          <w:ilvl w:val="0"/>
          <w:numId w:val="26"/>
        </w:numPr>
      </w:pPr>
      <w:r w:rsidRPr="00CB2DE1">
        <w:t>MAS: is it possible t</w:t>
      </w:r>
      <w:r>
        <w:t xml:space="preserve">o represent concepts </w:t>
      </w:r>
      <w:r w:rsidR="00B75B06">
        <w:t>(ex. organizati</w:t>
      </w:r>
      <w:r w:rsidR="00C56383">
        <w:t xml:space="preserve">ons) </w:t>
      </w:r>
      <w:r>
        <w:t>associated do multi-agent systems?</w:t>
      </w:r>
    </w:p>
    <w:p w:rsidR="00CB2DE1" w:rsidRDefault="00CB2DE1" w:rsidP="00B75B06">
      <w:pPr>
        <w:pStyle w:val="bulletlist"/>
        <w:numPr>
          <w:ilvl w:val="0"/>
          <w:numId w:val="26"/>
        </w:numPr>
      </w:pPr>
      <w:r w:rsidRPr="00CB2DE1">
        <w:t>Norms: is it possible t</w:t>
      </w:r>
      <w:r>
        <w:t>o represent normative behaviors?</w:t>
      </w:r>
    </w:p>
    <w:p w:rsidR="00CB2DE1" w:rsidRDefault="00CB2DE1" w:rsidP="00B75B06">
      <w:pPr>
        <w:pStyle w:val="bulletlist"/>
        <w:numPr>
          <w:ilvl w:val="0"/>
          <w:numId w:val="26"/>
        </w:numPr>
      </w:pPr>
      <w:r>
        <w:t>Violation: is it possible to represent norm violation?</w:t>
      </w:r>
    </w:p>
    <w:p w:rsidR="00CB2DE1" w:rsidRDefault="00CB2DE1" w:rsidP="00B75B06">
      <w:pPr>
        <w:pStyle w:val="bulletlist"/>
        <w:numPr>
          <w:ilvl w:val="0"/>
          <w:numId w:val="26"/>
        </w:numPr>
      </w:pPr>
      <w:r>
        <w:t>Sanction: is it possible to represent consequences of a violation?</w:t>
      </w:r>
    </w:p>
    <w:p w:rsidR="00CB2DE1" w:rsidRDefault="00CB2DE1" w:rsidP="00B75B06">
      <w:pPr>
        <w:pStyle w:val="bulletlist"/>
        <w:numPr>
          <w:ilvl w:val="0"/>
          <w:numId w:val="26"/>
        </w:numPr>
      </w:pPr>
      <w:r w:rsidRPr="00CB2DE1">
        <w:t xml:space="preserve">Bad </w:t>
      </w:r>
      <w:r>
        <w:t>consequences</w:t>
      </w:r>
      <w:r w:rsidRPr="00CB2DE1">
        <w:t>: is it p</w:t>
      </w:r>
      <w:r>
        <w:t>ossible to represent events that may produce bad consequences for agents that haven’t violated any norm?</w:t>
      </w:r>
    </w:p>
    <w:p w:rsidR="00CB2DE1" w:rsidRDefault="00CB2DE1" w:rsidP="00B75B06">
      <w:pPr>
        <w:pStyle w:val="bulletlist"/>
        <w:numPr>
          <w:ilvl w:val="0"/>
          <w:numId w:val="26"/>
        </w:numPr>
      </w:pPr>
      <w:r>
        <w:t>Goals: is it possible to represent goals to be pursued by the agents?</w:t>
      </w:r>
    </w:p>
    <w:p w:rsidR="00CB2DE1" w:rsidRDefault="00CB2DE1" w:rsidP="00B75B06">
      <w:pPr>
        <w:pStyle w:val="bulletlist"/>
        <w:numPr>
          <w:ilvl w:val="0"/>
          <w:numId w:val="26"/>
        </w:numPr>
      </w:pPr>
      <w:r w:rsidRPr="00CB2DE1">
        <w:t>Environmental conditions: is it p</w:t>
      </w:r>
      <w:r>
        <w:t>ossible to represent environment conditions that must hold in order to pursue a goal?</w:t>
      </w:r>
    </w:p>
    <w:p w:rsidR="00CB2DE1" w:rsidRDefault="00CB2DE1" w:rsidP="00B75B06">
      <w:pPr>
        <w:pStyle w:val="bulletlist"/>
        <w:numPr>
          <w:ilvl w:val="0"/>
          <w:numId w:val="26"/>
        </w:numPr>
      </w:pPr>
      <w:r w:rsidRPr="00CB2DE1">
        <w:t>Interactions: is it possible to</w:t>
      </w:r>
      <w:r>
        <w:t xml:space="preserve"> represent interactions among artifacts and agents?</w:t>
      </w:r>
    </w:p>
    <w:p w:rsidR="00CB2DE1" w:rsidRPr="00CB2DE1" w:rsidRDefault="00CB2DE1" w:rsidP="00B75B06">
      <w:pPr>
        <w:pStyle w:val="bulletlist"/>
        <w:numPr>
          <w:ilvl w:val="0"/>
          <w:numId w:val="26"/>
        </w:numPr>
      </w:pPr>
      <w:r>
        <w:t>Scenarios: is it possible to represent scenarios where accidents may happen?</w:t>
      </w:r>
    </w:p>
    <w:p w:rsidR="0047155D" w:rsidRDefault="00B75B06" w:rsidP="00B75B06">
      <w:pPr>
        <w:pStyle w:val="figurecaption"/>
        <w:keepNext/>
      </w:pPr>
      <w:r>
        <w:lastRenderedPageBreak/>
        <w:t>Expressivity of related approaches.</w:t>
      </w:r>
    </w:p>
    <w:p w:rsidR="00BE0C25" w:rsidRDefault="0047155D" w:rsidP="006D7675">
      <w:pPr>
        <w:pStyle w:val="Corpodetexto"/>
        <w:ind w:firstLine="202"/>
        <w:rPr>
          <w:lang w:val="pt-BR"/>
        </w:rPr>
      </w:pPr>
      <w:r>
        <w:rPr>
          <w:noProof/>
        </w:rPr>
        <w:drawing>
          <wp:inline distT="0" distB="0" distL="0" distR="0" wp14:anchorId="495CDEC0" wp14:editId="0ADA3E8D">
            <wp:extent cx="3005593" cy="1876508"/>
            <wp:effectExtent l="0" t="0" r="4445" b="0"/>
            <wp:docPr id="4" name="Objeto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7155D" w:rsidRPr="00B75B06" w:rsidRDefault="00B75B06" w:rsidP="00B75B06">
      <w:pPr>
        <w:pStyle w:val="Texto"/>
      </w:pPr>
      <w:r w:rsidRPr="00B75B06">
        <w:t>Each criterion was evaluated in the range [0,4], such as zero means no such expressivity and 4, it can express very well the criteri</w:t>
      </w:r>
      <w:r>
        <w:t>on</w:t>
      </w:r>
      <w:r w:rsidRPr="00B75B06">
        <w:t xml:space="preserve">. The chosen works are mostly from the multiagent systems Community: </w:t>
      </w:r>
      <w:r w:rsidR="0047155D" w:rsidRPr="00B75B06">
        <w:t>MOISE</w:t>
      </w:r>
      <w:proofErr w:type="gramStart"/>
      <w:r w:rsidR="0047155D" w:rsidRPr="00B75B06">
        <w:t>+[</w:t>
      </w:r>
      <w:proofErr w:type="gramEnd"/>
      <w:r w:rsidR="0047155D" w:rsidRPr="00B75B06">
        <w:t xml:space="preserve">8][9], DASTANI [5], V3S [3], NORMMAS [4] </w:t>
      </w:r>
      <w:r w:rsidRPr="00B75B06">
        <w:t>and</w:t>
      </w:r>
      <w:r w:rsidR="0047155D" w:rsidRPr="00B75B06">
        <w:t xml:space="preserve"> Cartago [13]. </w:t>
      </w:r>
      <w:r w:rsidRPr="00B75B06">
        <w:t>Figure 4 shows in a radar that any assessed approach can</w:t>
      </w:r>
      <w:r>
        <w:t xml:space="preserve"> handle all the expressivity criteria. </w:t>
      </w:r>
    </w:p>
    <w:p w:rsidR="00C2692F" w:rsidRDefault="00C2692F">
      <w:pPr>
        <w:pStyle w:val="Ttulo1"/>
      </w:pPr>
      <w:r>
        <w:t>Conclusion</w:t>
      </w:r>
    </w:p>
    <w:p w:rsidR="00C56383" w:rsidRPr="00C56383" w:rsidRDefault="00C56383" w:rsidP="0047155D">
      <w:pPr>
        <w:pStyle w:val="Text"/>
      </w:pPr>
      <w:r w:rsidRPr="00C56383">
        <w:t xml:space="preserve">In this work, the authors have used a real case of maintenance activity in order to derive a conceptual model. In this knowledge engineering task, it was observed that agents, goals, norms, circumstances of activity execution, risks associated to them and consequences are the main concepts. </w:t>
      </w:r>
    </w:p>
    <w:p w:rsidR="00C56383" w:rsidRDefault="00C56383" w:rsidP="0047155D">
      <w:pPr>
        <w:pStyle w:val="Text"/>
      </w:pPr>
      <w:r w:rsidRPr="00C56383">
        <w:t>This conceptual model allow</w:t>
      </w:r>
      <w:r>
        <w:t>ed</w:t>
      </w:r>
      <w:r w:rsidRPr="00C56383">
        <w:t xml:space="preserve"> us to specify rules </w:t>
      </w:r>
      <w:r>
        <w:t>that represent the dynamics</w:t>
      </w:r>
      <w:r w:rsidRPr="00C56383">
        <w:t xml:space="preserve"> of goals</w:t>
      </w:r>
      <w:r>
        <w:t xml:space="preserve"> associated to the occurrence of </w:t>
      </w:r>
      <w:r w:rsidRPr="00C56383">
        <w:t>bad events</w:t>
      </w:r>
      <w:r>
        <w:t xml:space="preserve">, what (may) cause risks to the workers and consequences to them (not only to the worker who violated the norm). </w:t>
      </w:r>
    </w:p>
    <w:p w:rsidR="00C56383" w:rsidRPr="00C56383" w:rsidRDefault="00C56383" w:rsidP="0047155D">
      <w:pPr>
        <w:pStyle w:val="Text"/>
        <w:rPr>
          <w:highlight w:val="yellow"/>
        </w:rPr>
      </w:pPr>
      <w:r w:rsidRPr="00C56383">
        <w:t>From this model, we c</w:t>
      </w:r>
      <w:r>
        <w:t xml:space="preserve">ould establish some criteria to analyze the expressivity of languages and frameworks that are candidates to represent these risky activities. </w:t>
      </w:r>
      <w:r w:rsidR="00434C36">
        <w:t xml:space="preserve">We noticed that are some features that are not easily expressible </w:t>
      </w:r>
      <w:r w:rsidR="00434C36" w:rsidRPr="00434C36">
        <w:rPr>
          <w:highlight w:val="magenta"/>
        </w:rPr>
        <w:t>like XXXXXXXXXXXXXXXX</w:t>
      </w:r>
      <w:r w:rsidR="00434C36">
        <w:t xml:space="preserve">. By the other side, it is possible to observe the potential of the compared approaches, being the </w:t>
      </w:r>
      <w:r w:rsidR="00434C36" w:rsidRPr="00434C36">
        <w:rPr>
          <w:highlight w:val="magenta"/>
        </w:rPr>
        <w:t>……………………….</w:t>
      </w:r>
      <w:r w:rsidR="00434C36">
        <w:t xml:space="preserve"> the most suitable to this end. </w:t>
      </w:r>
    </w:p>
    <w:p w:rsidR="004B46E6" w:rsidRPr="004B46E6" w:rsidRDefault="00434C36" w:rsidP="0047155D">
      <w:pPr>
        <w:pStyle w:val="Text"/>
      </w:pPr>
      <w:r w:rsidRPr="00434C36">
        <w:t>It is worthwhile to mention that this conceptual model allows for maintenance technical staff to model and simulate maintenance scenarios. Finally, i</w:t>
      </w:r>
      <w:r w:rsidR="004B46E6" w:rsidRPr="00434C36">
        <w:t xml:space="preserve">f someone wants to build a system for training involving </w:t>
      </w:r>
      <w:r w:rsidR="00587A8D" w:rsidRPr="00434C36">
        <w:t>circumstances</w:t>
      </w:r>
      <w:r w:rsidR="00587A8D">
        <w:t>, violations, associated risks and consequences, this model shows what kind of information the modeler must gather from his/her available sources.</w:t>
      </w:r>
    </w:p>
    <w:p w:rsidR="00C2692F" w:rsidRDefault="00C2692F">
      <w:pPr>
        <w:pStyle w:val="ReferenceHead"/>
      </w:pPr>
      <w:r>
        <w:t>Acknowledgment</w:t>
      </w:r>
    </w:p>
    <w:p w:rsidR="0015028E" w:rsidRDefault="00C2692F" w:rsidP="00B11945">
      <w:pPr>
        <w:pStyle w:val="Text"/>
        <w:spacing w:after="120" w:line="228" w:lineRule="auto"/>
        <w:ind w:firstLine="288"/>
      </w:pPr>
      <w:r w:rsidRPr="005B520E">
        <w:t>The preferred spelling of the word “acknowledgment” in America is without an “e” after the “g”. Avoid the stilted expression, “One of us (R. B. G.) thanks . . .”  Instead, try “R. B. G. thanks”. Put spons</w:t>
      </w:r>
      <w:r>
        <w:t>or acknowledgments in the unnum</w:t>
      </w:r>
      <w:r w:rsidRPr="005B520E">
        <w:t>bered footnote on the first page</w:t>
      </w:r>
      <w:r>
        <w:t>.</w:t>
      </w:r>
    </w:p>
    <w:p w:rsidR="00C2692F" w:rsidRDefault="00C2692F">
      <w:pPr>
        <w:pStyle w:val="ReferenceHead"/>
      </w:pPr>
      <w:r>
        <w:t>References</w:t>
      </w:r>
    </w:p>
    <w:p w:rsidR="0047155D" w:rsidRDefault="0047155D" w:rsidP="0047155D">
      <w:pPr>
        <w:numPr>
          <w:ilvl w:val="0"/>
          <w:numId w:val="19"/>
        </w:numPr>
        <w:autoSpaceDE/>
        <w:autoSpaceDN/>
        <w:rPr>
          <w:sz w:val="16"/>
          <w:szCs w:val="16"/>
        </w:rPr>
      </w:pPr>
      <w:r>
        <w:rPr>
          <w:sz w:val="16"/>
          <w:szCs w:val="16"/>
        </w:rPr>
        <w:t xml:space="preserve">M. Wooldridge, N. R. Jennings.  “Intelligent agents: theory and practice,” </w:t>
      </w:r>
      <w:r>
        <w:rPr>
          <w:i/>
          <w:sz w:val="16"/>
          <w:szCs w:val="16"/>
        </w:rPr>
        <w:t>The Knowledge Engineering Review</w:t>
      </w:r>
      <w:r>
        <w:rPr>
          <w:sz w:val="16"/>
          <w:szCs w:val="16"/>
        </w:rPr>
        <w:t>, Cambridge University Press, v. 10, n. 2, p. 115–152, 1995.</w:t>
      </w:r>
    </w:p>
    <w:p w:rsidR="0047155D" w:rsidRDefault="0047155D" w:rsidP="0047155D">
      <w:pPr>
        <w:numPr>
          <w:ilvl w:val="0"/>
          <w:numId w:val="19"/>
        </w:numPr>
        <w:autoSpaceDE/>
        <w:autoSpaceDN/>
      </w:pPr>
      <w:r>
        <w:rPr>
          <w:sz w:val="16"/>
          <w:szCs w:val="16"/>
        </w:rPr>
        <w:t xml:space="preserve">A. Rao, M. P. </w:t>
      </w:r>
      <w:proofErr w:type="spellStart"/>
      <w:r>
        <w:rPr>
          <w:sz w:val="16"/>
          <w:szCs w:val="16"/>
        </w:rPr>
        <w:t>Georgeff</w:t>
      </w:r>
      <w:proofErr w:type="spellEnd"/>
      <w:r>
        <w:rPr>
          <w:sz w:val="16"/>
          <w:szCs w:val="16"/>
        </w:rPr>
        <w:t xml:space="preserve">. “Modeling rational agents within a BDI-architecture.” </w:t>
      </w:r>
      <w:r>
        <w:rPr>
          <w:i/>
          <w:sz w:val="16"/>
          <w:szCs w:val="16"/>
        </w:rPr>
        <w:t>In: Proceedings of the Second International Conference on Principles of Knowledge Representation and Reasoning.</w:t>
      </w:r>
      <w:r>
        <w:rPr>
          <w:sz w:val="16"/>
          <w:szCs w:val="16"/>
        </w:rPr>
        <w:t xml:space="preserve"> San Francisco, CA, USA: Morgan Kaufmann Publishers Inc., 1991. (KR’91), p. 473–484.</w:t>
      </w:r>
    </w:p>
    <w:p w:rsidR="0047155D" w:rsidRPr="001D1748" w:rsidRDefault="0047155D" w:rsidP="0047155D">
      <w:pPr>
        <w:numPr>
          <w:ilvl w:val="0"/>
          <w:numId w:val="19"/>
        </w:numPr>
        <w:autoSpaceDE/>
        <w:autoSpaceDN/>
        <w:rPr>
          <w:sz w:val="16"/>
          <w:szCs w:val="16"/>
        </w:rPr>
      </w:pPr>
      <w:r>
        <w:rPr>
          <w:sz w:val="16"/>
          <w:szCs w:val="16"/>
        </w:rPr>
        <w:t xml:space="preserve">BAROT, C. et al. V3S: A virtual environment for risk-management training based on human-activity models. </w:t>
      </w:r>
      <w:proofErr w:type="spellStart"/>
      <w:r w:rsidRPr="00240107">
        <w:rPr>
          <w:sz w:val="16"/>
          <w:szCs w:val="16"/>
          <w:lang w:val="pt-BR"/>
        </w:rPr>
        <w:t>Presence</w:t>
      </w:r>
      <w:proofErr w:type="spellEnd"/>
      <w:r w:rsidRPr="00240107">
        <w:rPr>
          <w:sz w:val="16"/>
          <w:szCs w:val="16"/>
          <w:lang w:val="pt-BR"/>
        </w:rPr>
        <w:t xml:space="preserve">, v. 22, n. 1, p. 1–19, 2013. </w:t>
      </w:r>
      <w:r w:rsidR="001D1748" w:rsidRPr="001D1748">
        <w:rPr>
          <w:sz w:val="16"/>
          <w:szCs w:val="16"/>
        </w:rPr>
        <w:t>Available in</w:t>
      </w:r>
      <w:r w:rsidR="001D1748">
        <w:rPr>
          <w:sz w:val="16"/>
          <w:szCs w:val="16"/>
        </w:rPr>
        <w:t>:</w:t>
      </w:r>
      <w:r w:rsidRPr="001D1748">
        <w:rPr>
          <w:sz w:val="16"/>
          <w:szCs w:val="16"/>
        </w:rPr>
        <w:t xml:space="preserve"> &lt;http://www.mitpressjournals.org/doi/abs/10.1162/PRES a 00134&gt;.</w:t>
      </w:r>
    </w:p>
    <w:p w:rsidR="0047155D" w:rsidRDefault="0047155D" w:rsidP="0047155D">
      <w:pPr>
        <w:numPr>
          <w:ilvl w:val="0"/>
          <w:numId w:val="19"/>
        </w:numPr>
        <w:autoSpaceDE/>
        <w:autoSpaceDN/>
        <w:rPr>
          <w:sz w:val="16"/>
          <w:szCs w:val="16"/>
        </w:rPr>
      </w:pPr>
      <w:r>
        <w:rPr>
          <w:sz w:val="16"/>
          <w:szCs w:val="16"/>
        </w:rPr>
        <w:t xml:space="preserve">CHANG, S.; MENEGUZZI, F. Simulating normative </w:t>
      </w:r>
      <w:proofErr w:type="spellStart"/>
      <w:r>
        <w:rPr>
          <w:sz w:val="16"/>
          <w:szCs w:val="16"/>
        </w:rPr>
        <w:t>behaviour</w:t>
      </w:r>
      <w:proofErr w:type="spellEnd"/>
      <w:r>
        <w:rPr>
          <w:sz w:val="16"/>
          <w:szCs w:val="16"/>
        </w:rPr>
        <w:t xml:space="preserve"> in multi-agent environments</w:t>
      </w:r>
      <w:r w:rsidR="001D1748">
        <w:rPr>
          <w:sz w:val="16"/>
          <w:szCs w:val="16"/>
        </w:rPr>
        <w:t xml:space="preserve"> </w:t>
      </w:r>
      <w:r>
        <w:rPr>
          <w:sz w:val="16"/>
          <w:szCs w:val="16"/>
        </w:rPr>
        <w:t>using monitoring artefacts. In: DIGNUM, V. et al. (Ed.). Coordination, Organizations, Institutions, and Norms in Agent Systems XI. Cham: Springer International Publishing, 2016. p. 59–77. ISBN 978-3-319-42691-4.</w:t>
      </w:r>
    </w:p>
    <w:p w:rsidR="0047155D" w:rsidRDefault="0047155D" w:rsidP="0047155D">
      <w:pPr>
        <w:numPr>
          <w:ilvl w:val="0"/>
          <w:numId w:val="19"/>
        </w:numPr>
        <w:autoSpaceDE/>
        <w:autoSpaceDN/>
        <w:rPr>
          <w:sz w:val="16"/>
          <w:szCs w:val="16"/>
        </w:rPr>
      </w:pPr>
      <w:r>
        <w:rPr>
          <w:sz w:val="16"/>
          <w:szCs w:val="16"/>
        </w:rPr>
        <w:t>DASTANI, M. et al. Normative multi-agent programs and their logics. In: MEYER, J.-J. C.; BROERSEN, J. (Ed.). Knowledge Representation for Agents and Multi-Agent Systems. Berlin, Heidelberg: Springer Berlin Heidelberg, 2009. p. 16–31. ISBN 978-3-642-05301-6.</w:t>
      </w:r>
    </w:p>
    <w:p w:rsidR="0047155D" w:rsidRDefault="0047155D" w:rsidP="0047155D">
      <w:pPr>
        <w:numPr>
          <w:ilvl w:val="0"/>
          <w:numId w:val="19"/>
        </w:numPr>
        <w:autoSpaceDE/>
        <w:autoSpaceDN/>
        <w:rPr>
          <w:sz w:val="16"/>
          <w:szCs w:val="16"/>
        </w:rPr>
      </w:pPr>
      <w:r>
        <w:rPr>
          <w:sz w:val="16"/>
          <w:szCs w:val="16"/>
        </w:rPr>
        <w:t xml:space="preserve">ESTEVA, M.; PADGET, J.; SIERRA, C. Formalizing a </w:t>
      </w:r>
      <w:r w:rsidR="001D1748">
        <w:rPr>
          <w:sz w:val="16"/>
          <w:szCs w:val="16"/>
        </w:rPr>
        <w:t>language</w:t>
      </w:r>
      <w:r>
        <w:rPr>
          <w:sz w:val="16"/>
          <w:szCs w:val="16"/>
        </w:rPr>
        <w:t xml:space="preserve"> for institutions and norms. In: MEYER, J.; TAMBE, M. (Ed.). Lecture Notes Artificial Intelligence. [</w:t>
      </w:r>
      <w:proofErr w:type="spellStart"/>
      <w:r>
        <w:rPr>
          <w:sz w:val="16"/>
          <w:szCs w:val="16"/>
        </w:rPr>
        <w:t>S.l.</w:t>
      </w:r>
      <w:proofErr w:type="spellEnd"/>
      <w:r>
        <w:rPr>
          <w:sz w:val="16"/>
          <w:szCs w:val="16"/>
        </w:rPr>
        <w:t>]: Springer-Verlag, 2002. v. 2333, p. 348–366.</w:t>
      </w:r>
    </w:p>
    <w:p w:rsidR="0047155D" w:rsidRDefault="0047155D" w:rsidP="0047155D">
      <w:pPr>
        <w:numPr>
          <w:ilvl w:val="0"/>
          <w:numId w:val="19"/>
        </w:numPr>
        <w:autoSpaceDE/>
        <w:autoSpaceDN/>
        <w:rPr>
          <w:sz w:val="16"/>
          <w:szCs w:val="16"/>
        </w:rPr>
      </w:pPr>
      <w:r>
        <w:rPr>
          <w:sz w:val="16"/>
          <w:szCs w:val="16"/>
        </w:rPr>
        <w:t xml:space="preserve">FADIER, E.; GARZA, C. D. L.; DIDE1LOT, A. Safe design and human activity: construction of a theoretical framework from an analysis of a printing sector. Safety Science, v. 41, n. 9, p. 759 – 789, 2003. ISSN 0925-7535. </w:t>
      </w:r>
      <w:proofErr w:type="spellStart"/>
      <w:r>
        <w:rPr>
          <w:sz w:val="16"/>
          <w:szCs w:val="16"/>
        </w:rPr>
        <w:t>Disponı́vel</w:t>
      </w:r>
      <w:proofErr w:type="spellEnd"/>
      <w:r>
        <w:rPr>
          <w:sz w:val="16"/>
          <w:szCs w:val="16"/>
        </w:rPr>
        <w:t xml:space="preserve"> </w:t>
      </w:r>
      <w:proofErr w:type="spellStart"/>
      <w:r>
        <w:rPr>
          <w:sz w:val="16"/>
          <w:szCs w:val="16"/>
        </w:rPr>
        <w:t>em</w:t>
      </w:r>
      <w:proofErr w:type="spellEnd"/>
      <w:r>
        <w:rPr>
          <w:sz w:val="16"/>
          <w:szCs w:val="16"/>
        </w:rPr>
        <w:t>: &lt;</w:t>
      </w:r>
      <w:hyperlink r:id="rId10">
        <w:r>
          <w:rPr>
            <w:rStyle w:val="LinkdaInternet"/>
            <w:sz w:val="16"/>
            <w:szCs w:val="16"/>
          </w:rPr>
          <w:t>http://www.sciencedirect.com/science/article/pii/S092575350200022X</w:t>
        </w:r>
      </w:hyperlink>
      <w:r>
        <w:rPr>
          <w:sz w:val="16"/>
          <w:szCs w:val="16"/>
        </w:rPr>
        <w:t>&gt;.</w:t>
      </w:r>
    </w:p>
    <w:p w:rsidR="0047155D" w:rsidRDefault="0047155D" w:rsidP="0047155D">
      <w:pPr>
        <w:numPr>
          <w:ilvl w:val="0"/>
          <w:numId w:val="19"/>
        </w:numPr>
        <w:autoSpaceDE/>
        <w:autoSpaceDN/>
      </w:pPr>
      <w:r>
        <w:rPr>
          <w:sz w:val="16"/>
          <w:szCs w:val="16"/>
        </w:rPr>
        <w:t>HÜBNER, J. F.; SICHMAN, J. S.; BOISSIER, O. A model for the structural, functional, and deontic specification of organizations in multiagent systems. In: BITTENCOURT, G.; RAMALHO, G. L. (Ed.). Advances in Artificial Intelligence. Berlin, Heidelberg: Springer</w:t>
      </w:r>
    </w:p>
    <w:p w:rsidR="0047155D" w:rsidRDefault="0047155D" w:rsidP="0047155D">
      <w:pPr>
        <w:ind w:left="360"/>
        <w:rPr>
          <w:sz w:val="16"/>
          <w:szCs w:val="16"/>
        </w:rPr>
      </w:pPr>
      <w:r>
        <w:rPr>
          <w:sz w:val="16"/>
          <w:szCs w:val="16"/>
        </w:rPr>
        <w:t>Berlin Heidelberg, 2002. p. 118–128. ISBN 978-3-540-36127-5.</w:t>
      </w:r>
    </w:p>
    <w:p w:rsidR="0047155D" w:rsidRDefault="0047155D" w:rsidP="0047155D">
      <w:pPr>
        <w:numPr>
          <w:ilvl w:val="0"/>
          <w:numId w:val="19"/>
        </w:numPr>
        <w:autoSpaceDE/>
        <w:autoSpaceDN/>
        <w:rPr>
          <w:sz w:val="16"/>
          <w:szCs w:val="16"/>
        </w:rPr>
      </w:pPr>
      <w:proofErr w:type="spellStart"/>
      <w:r>
        <w:rPr>
          <w:sz w:val="16"/>
          <w:szCs w:val="16"/>
        </w:rPr>
        <w:t>HüBNER</w:t>
      </w:r>
      <w:proofErr w:type="spellEnd"/>
      <w:r>
        <w:rPr>
          <w:sz w:val="16"/>
          <w:szCs w:val="16"/>
        </w:rPr>
        <w:t xml:space="preserve">, J.; SICHMAN, J.; BOISSIER, O. Moise+: Towards a </w:t>
      </w:r>
      <w:r>
        <w:rPr>
          <w:sz w:val="16"/>
          <w:szCs w:val="16"/>
        </w:rPr>
        <w:softHyphen/>
        <w:t xml:space="preserve">structural, functional, and deontic model for </w:t>
      </w:r>
      <w:proofErr w:type="gramStart"/>
      <w:r>
        <w:rPr>
          <w:sz w:val="16"/>
          <w:szCs w:val="16"/>
        </w:rPr>
        <w:t>mas</w:t>
      </w:r>
      <w:proofErr w:type="gramEnd"/>
      <w:r>
        <w:rPr>
          <w:sz w:val="16"/>
          <w:szCs w:val="16"/>
        </w:rPr>
        <w:t xml:space="preserve"> organization. In</w:t>
      </w:r>
      <w:proofErr w:type="gramStart"/>
      <w:r>
        <w:rPr>
          <w:sz w:val="16"/>
          <w:szCs w:val="16"/>
        </w:rPr>
        <w:t>: .</w:t>
      </w:r>
      <w:proofErr w:type="gramEnd"/>
      <w:r>
        <w:rPr>
          <w:sz w:val="16"/>
          <w:szCs w:val="16"/>
        </w:rPr>
        <w:t xml:space="preserve"> [</w:t>
      </w:r>
      <w:proofErr w:type="spellStart"/>
      <w:r>
        <w:rPr>
          <w:sz w:val="16"/>
          <w:szCs w:val="16"/>
        </w:rPr>
        <w:t>S.l.</w:t>
      </w:r>
      <w:proofErr w:type="spellEnd"/>
      <w:r>
        <w:rPr>
          <w:sz w:val="16"/>
          <w:szCs w:val="16"/>
        </w:rPr>
        <w:t xml:space="preserve">: </w:t>
      </w:r>
      <w:proofErr w:type="spellStart"/>
      <w:r>
        <w:rPr>
          <w:sz w:val="16"/>
          <w:szCs w:val="16"/>
        </w:rPr>
        <w:t>s.n</w:t>
      </w:r>
      <w:proofErr w:type="spellEnd"/>
      <w:r>
        <w:rPr>
          <w:sz w:val="16"/>
          <w:szCs w:val="16"/>
        </w:rPr>
        <w:t>.], 2002. p. 501–502.</w:t>
      </w:r>
    </w:p>
    <w:p w:rsidR="0047155D" w:rsidRDefault="0047155D" w:rsidP="0047155D">
      <w:pPr>
        <w:numPr>
          <w:ilvl w:val="0"/>
          <w:numId w:val="19"/>
        </w:numPr>
        <w:autoSpaceDE/>
        <w:autoSpaceDN/>
      </w:pPr>
      <w:r>
        <w:rPr>
          <w:sz w:val="16"/>
          <w:szCs w:val="16"/>
        </w:rPr>
        <w:t>LOPEZ, F.; LUCK, M. Modelling norms for autonomous agents. In</w:t>
      </w:r>
      <w:proofErr w:type="gramStart"/>
      <w:r>
        <w:rPr>
          <w:sz w:val="16"/>
          <w:szCs w:val="16"/>
        </w:rPr>
        <w:t>: .</w:t>
      </w:r>
      <w:proofErr w:type="gramEnd"/>
      <w:r>
        <w:rPr>
          <w:sz w:val="16"/>
          <w:szCs w:val="16"/>
        </w:rPr>
        <w:t xml:space="preserve"> [</w:t>
      </w:r>
      <w:proofErr w:type="spellStart"/>
      <w:r>
        <w:rPr>
          <w:sz w:val="16"/>
          <w:szCs w:val="16"/>
        </w:rPr>
        <w:t>S.l.</w:t>
      </w:r>
      <w:proofErr w:type="spellEnd"/>
      <w:r>
        <w:rPr>
          <w:sz w:val="16"/>
          <w:szCs w:val="16"/>
        </w:rPr>
        <w:t xml:space="preserve">: </w:t>
      </w:r>
      <w:proofErr w:type="spellStart"/>
      <w:r>
        <w:rPr>
          <w:sz w:val="16"/>
          <w:szCs w:val="16"/>
        </w:rPr>
        <w:t>s.n</w:t>
      </w:r>
      <w:proofErr w:type="spellEnd"/>
      <w:r>
        <w:rPr>
          <w:sz w:val="16"/>
          <w:szCs w:val="16"/>
        </w:rPr>
        <w:t>.], 2003. p. 238 – 245. ISBN 0-7695-1915-6.</w:t>
      </w:r>
    </w:p>
    <w:p w:rsidR="0047155D" w:rsidRDefault="0047155D" w:rsidP="0047155D">
      <w:pPr>
        <w:numPr>
          <w:ilvl w:val="0"/>
          <w:numId w:val="19"/>
        </w:numPr>
        <w:autoSpaceDE/>
        <w:autoSpaceDN/>
        <w:rPr>
          <w:sz w:val="16"/>
          <w:szCs w:val="16"/>
        </w:rPr>
      </w:pPr>
      <w:r>
        <w:rPr>
          <w:sz w:val="16"/>
          <w:szCs w:val="16"/>
        </w:rPr>
        <w:t>RASMUSSEN, J. Risk management in a dynamic society: a modelling problem. Safety Science, v. 27, n. 2, p. 18</w:t>
      </w:r>
      <w:r>
        <w:rPr>
          <w:sz w:val="16"/>
          <w:szCs w:val="16"/>
        </w:rPr>
        <w:softHyphen/>
        <w:t xml:space="preserve">3 – 213, 1997. ISSN 0925-7535. </w:t>
      </w:r>
      <w:r w:rsidR="001D1748">
        <w:rPr>
          <w:sz w:val="16"/>
          <w:szCs w:val="16"/>
        </w:rPr>
        <w:t>Available in</w:t>
      </w:r>
      <w:bookmarkStart w:id="3" w:name="_GoBack"/>
      <w:bookmarkEnd w:id="3"/>
      <w:r>
        <w:rPr>
          <w:sz w:val="16"/>
          <w:szCs w:val="16"/>
        </w:rPr>
        <w:t>: &lt;http://www.sciencedirect.com/</w:t>
      </w:r>
      <w:r>
        <w:rPr>
          <w:sz w:val="16"/>
          <w:szCs w:val="16"/>
        </w:rPr>
        <w:br/>
        <w:t>science/article/</w:t>
      </w:r>
      <w:proofErr w:type="spellStart"/>
      <w:r>
        <w:rPr>
          <w:sz w:val="16"/>
          <w:szCs w:val="16"/>
        </w:rPr>
        <w:t>pii</w:t>
      </w:r>
      <w:proofErr w:type="spellEnd"/>
      <w:r>
        <w:rPr>
          <w:sz w:val="16"/>
          <w:szCs w:val="16"/>
        </w:rPr>
        <w:t>/&gt;.</w:t>
      </w:r>
    </w:p>
    <w:p w:rsidR="0047155D" w:rsidRDefault="0047155D" w:rsidP="0047155D">
      <w:pPr>
        <w:numPr>
          <w:ilvl w:val="0"/>
          <w:numId w:val="19"/>
        </w:numPr>
        <w:autoSpaceDE/>
        <w:autoSpaceDN/>
      </w:pPr>
      <w:r>
        <w:rPr>
          <w:sz w:val="16"/>
          <w:szCs w:val="16"/>
        </w:rPr>
        <w:t>RICCI, A.; VIROLI, M.; OMICINI, A. Programming mas with artifacts. In: BORDINI, R. H. et al. (Ed.). Programming Multi-Agent Systems. Berlin, Heidelberg: Springer Berlin Heidelberg, 2006. p. 206–221. ISBN 978-3-540-32617-5.</w:t>
      </w:r>
    </w:p>
    <w:p w:rsidR="004C4404" w:rsidRDefault="0047155D" w:rsidP="0047155D">
      <w:pPr>
        <w:numPr>
          <w:ilvl w:val="0"/>
          <w:numId w:val="19"/>
        </w:numPr>
        <w:rPr>
          <w:sz w:val="16"/>
          <w:szCs w:val="16"/>
        </w:rPr>
      </w:pPr>
      <w:r>
        <w:rPr>
          <w:sz w:val="16"/>
          <w:szCs w:val="16"/>
        </w:rPr>
        <w:t>RICCI, A.; VIROLI, M.; OMICINI, A. Cartago: A framework for prototyping artifact-based environments in mas. In: WEYNS, D.; PARUNAK, H. V. D.; MICHEL, F. (Ed.). Environments for Multi-Agent Systems III. Berlin, Heidelberg: Springer Berlin Heidelberg, 2007. p. 67–86. ISBN 978-3-540-71103-2</w:t>
      </w:r>
      <w:r w:rsidR="004C4404" w:rsidRPr="004C4404">
        <w:rPr>
          <w:sz w:val="16"/>
          <w:szCs w:val="16"/>
        </w:rPr>
        <w:t>.</w:t>
      </w:r>
    </w:p>
    <w:p w:rsidR="004C4404" w:rsidRDefault="004C4404" w:rsidP="004C4404">
      <w:pPr>
        <w:ind w:left="360"/>
        <w:rPr>
          <w:sz w:val="16"/>
          <w:szCs w:val="16"/>
        </w:rPr>
      </w:pPr>
    </w:p>
    <w:p w:rsidR="004C4404" w:rsidRDefault="004C4404" w:rsidP="004C4404">
      <w:pPr>
        <w:ind w:left="360"/>
        <w:rPr>
          <w:sz w:val="16"/>
          <w:szCs w:val="16"/>
        </w:rPr>
      </w:pPr>
    </w:p>
    <w:p w:rsidR="004C4404" w:rsidRDefault="00C2692F" w:rsidP="004C4404">
      <w:pPr>
        <w:ind w:left="360"/>
        <w:rPr>
          <w:sz w:val="16"/>
          <w:szCs w:val="16"/>
        </w:rPr>
      </w:pPr>
      <w:r w:rsidRPr="004C4404">
        <w:rPr>
          <w:sz w:val="16"/>
          <w:szCs w:val="16"/>
        </w:rPr>
        <w:tab/>
      </w:r>
    </w:p>
    <w:p w:rsidR="0015028E" w:rsidRDefault="0015028E" w:rsidP="0015028E">
      <w:pPr>
        <w:rPr>
          <w:sz w:val="16"/>
          <w:szCs w:val="16"/>
        </w:rPr>
      </w:pPr>
    </w:p>
    <w:p w:rsidR="0015028E" w:rsidRDefault="0015028E" w:rsidP="0015028E">
      <w:pPr>
        <w:rPr>
          <w:sz w:val="16"/>
          <w:szCs w:val="16"/>
        </w:rPr>
      </w:pPr>
    </w:p>
    <w:p w:rsidR="0015028E" w:rsidRDefault="0015028E" w:rsidP="0015028E">
      <w:pPr>
        <w:rPr>
          <w:sz w:val="16"/>
          <w:szCs w:val="16"/>
        </w:rPr>
      </w:pPr>
    </w:p>
    <w:p w:rsidR="0015028E" w:rsidRDefault="0015028E" w:rsidP="0015028E">
      <w:pPr>
        <w:rPr>
          <w:sz w:val="16"/>
          <w:szCs w:val="16"/>
        </w:rPr>
      </w:pPr>
    </w:p>
    <w:p w:rsidR="00C2692F" w:rsidRPr="007A28F1" w:rsidRDefault="00C2692F" w:rsidP="00C2692F">
      <w:pPr>
        <w:pStyle w:val="References"/>
        <w:numPr>
          <w:ilvl w:val="0"/>
          <w:numId w:val="0"/>
        </w:numPr>
      </w:pPr>
    </w:p>
    <w:sectPr w:rsidR="00C2692F" w:rsidRPr="007A28F1" w:rsidSect="0015028E">
      <w:headerReference w:type="default" r:id="rId11"/>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23D3" w:rsidRDefault="002F23D3">
      <w:r>
        <w:separator/>
      </w:r>
    </w:p>
  </w:endnote>
  <w:endnote w:type="continuationSeparator" w:id="0">
    <w:p w:rsidR="002F23D3" w:rsidRDefault="002F2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Lohit Devanaga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23D3" w:rsidRDefault="002F23D3"/>
  </w:footnote>
  <w:footnote w:type="continuationSeparator" w:id="0">
    <w:p w:rsidR="002F23D3" w:rsidRDefault="002F23D3">
      <w:r>
        <w:continuationSeparator/>
      </w:r>
    </w:p>
  </w:footnote>
  <w:footnote w:id="1">
    <w:p w:rsidR="00C2692F" w:rsidRDefault="00C2692F">
      <w:pPr>
        <w:pStyle w:val="Textodenotaderodap"/>
      </w:pPr>
      <w:r>
        <w:t>*Res</w:t>
      </w:r>
      <w:r w:rsidR="001A13E6">
        <w:t>e</w:t>
      </w:r>
      <w:r>
        <w:t>a</w:t>
      </w:r>
      <w:r w:rsidR="001A13E6">
        <w:t>r</w:t>
      </w:r>
      <w:r>
        <w:t>ch supported by ABC Foundation.</w:t>
      </w:r>
    </w:p>
    <w:p w:rsidR="00C2692F" w:rsidRDefault="00C2692F">
      <w:pPr>
        <w:pStyle w:val="Textodenotaderodap"/>
      </w:pPr>
      <w:r>
        <w:t xml:space="preserve">F. A. Author is with the National Institute of Standards and Technology, Boulder, CO 80305 USA (corresponding author to provide phone: 303-555-5555; fax: 303-555-5555; e-mail: author@ boulder.nist.gov). </w:t>
      </w:r>
    </w:p>
    <w:p w:rsidR="00C2692F" w:rsidRDefault="00C2692F">
      <w:pPr>
        <w:pStyle w:val="Textodenotaderodap"/>
      </w:pPr>
      <w:r>
        <w:t>S. B. Author, Jr., was with Rice University, Houston, TX 77005 USA. He is now with the Department of Physics, Colorado State University, Fort Collins, CO 80523 USA (e-mail: author@lamar. colostate.edu).</w:t>
      </w:r>
    </w:p>
    <w:p w:rsidR="00C2692F" w:rsidRDefault="00C2692F">
      <w:pPr>
        <w:pStyle w:val="Textodenotaderodap"/>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692F" w:rsidRDefault="00C2692F">
    <w:pPr>
      <w:framePr w:wrap="auto" w:vAnchor="text" w:hAnchor="margin" w:xAlign="right" w:y="1"/>
    </w:pPr>
  </w:p>
  <w:p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19CB37AB"/>
    <w:multiLevelType w:val="multilevel"/>
    <w:tmpl w:val="C58AC24E"/>
    <w:lvl w:ilvl="0">
      <w:start w:val="1"/>
      <w:numFmt w:val="decimal"/>
      <w:lvlText w:val="[%1]"/>
      <w:lvlJc w:val="left"/>
      <w:pPr>
        <w:tabs>
          <w:tab w:val="num" w:pos="360"/>
        </w:tabs>
        <w:ind w:left="360" w:hanging="360"/>
      </w:pPr>
      <w:rPr>
        <w:sz w:val="16"/>
        <w:szCs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7660336"/>
    <w:multiLevelType w:val="hybridMultilevel"/>
    <w:tmpl w:val="EA402BE8"/>
    <w:lvl w:ilvl="0" w:tplc="D1FC46B0">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5AD13E33"/>
    <w:multiLevelType w:val="hybridMultilevel"/>
    <w:tmpl w:val="C7DA7862"/>
    <w:lvl w:ilvl="0" w:tplc="04160001">
      <w:start w:val="1"/>
      <w:numFmt w:val="bullet"/>
      <w:lvlText w:val=""/>
      <w:lvlJc w:val="left"/>
      <w:pPr>
        <w:ind w:left="1008" w:hanging="360"/>
      </w:pPr>
      <w:rPr>
        <w:rFonts w:ascii="Symbol" w:hAnsi="Symbol" w:hint="default"/>
      </w:rPr>
    </w:lvl>
    <w:lvl w:ilvl="1" w:tplc="04160003" w:tentative="1">
      <w:start w:val="1"/>
      <w:numFmt w:val="bullet"/>
      <w:lvlText w:val="o"/>
      <w:lvlJc w:val="left"/>
      <w:pPr>
        <w:ind w:left="1728" w:hanging="360"/>
      </w:pPr>
      <w:rPr>
        <w:rFonts w:ascii="Courier New" w:hAnsi="Courier New" w:cs="Courier New" w:hint="default"/>
      </w:rPr>
    </w:lvl>
    <w:lvl w:ilvl="2" w:tplc="04160005" w:tentative="1">
      <w:start w:val="1"/>
      <w:numFmt w:val="bullet"/>
      <w:lvlText w:val=""/>
      <w:lvlJc w:val="left"/>
      <w:pPr>
        <w:ind w:left="2448" w:hanging="360"/>
      </w:pPr>
      <w:rPr>
        <w:rFonts w:ascii="Wingdings" w:hAnsi="Wingdings" w:hint="default"/>
      </w:rPr>
    </w:lvl>
    <w:lvl w:ilvl="3" w:tplc="04160001" w:tentative="1">
      <w:start w:val="1"/>
      <w:numFmt w:val="bullet"/>
      <w:lvlText w:val=""/>
      <w:lvlJc w:val="left"/>
      <w:pPr>
        <w:ind w:left="3168" w:hanging="360"/>
      </w:pPr>
      <w:rPr>
        <w:rFonts w:ascii="Symbol" w:hAnsi="Symbol" w:hint="default"/>
      </w:rPr>
    </w:lvl>
    <w:lvl w:ilvl="4" w:tplc="04160003" w:tentative="1">
      <w:start w:val="1"/>
      <w:numFmt w:val="bullet"/>
      <w:lvlText w:val="o"/>
      <w:lvlJc w:val="left"/>
      <w:pPr>
        <w:ind w:left="3888" w:hanging="360"/>
      </w:pPr>
      <w:rPr>
        <w:rFonts w:ascii="Courier New" w:hAnsi="Courier New" w:cs="Courier New" w:hint="default"/>
      </w:rPr>
    </w:lvl>
    <w:lvl w:ilvl="5" w:tplc="04160005" w:tentative="1">
      <w:start w:val="1"/>
      <w:numFmt w:val="bullet"/>
      <w:lvlText w:val=""/>
      <w:lvlJc w:val="left"/>
      <w:pPr>
        <w:ind w:left="4608" w:hanging="360"/>
      </w:pPr>
      <w:rPr>
        <w:rFonts w:ascii="Wingdings" w:hAnsi="Wingdings" w:hint="default"/>
      </w:rPr>
    </w:lvl>
    <w:lvl w:ilvl="6" w:tplc="04160001" w:tentative="1">
      <w:start w:val="1"/>
      <w:numFmt w:val="bullet"/>
      <w:lvlText w:val=""/>
      <w:lvlJc w:val="left"/>
      <w:pPr>
        <w:ind w:left="5328" w:hanging="360"/>
      </w:pPr>
      <w:rPr>
        <w:rFonts w:ascii="Symbol" w:hAnsi="Symbol" w:hint="default"/>
      </w:rPr>
    </w:lvl>
    <w:lvl w:ilvl="7" w:tplc="04160003" w:tentative="1">
      <w:start w:val="1"/>
      <w:numFmt w:val="bullet"/>
      <w:lvlText w:val="o"/>
      <w:lvlJc w:val="left"/>
      <w:pPr>
        <w:ind w:left="6048" w:hanging="360"/>
      </w:pPr>
      <w:rPr>
        <w:rFonts w:ascii="Courier New" w:hAnsi="Courier New" w:cs="Courier New" w:hint="default"/>
      </w:rPr>
    </w:lvl>
    <w:lvl w:ilvl="8" w:tplc="04160005" w:tentative="1">
      <w:start w:val="1"/>
      <w:numFmt w:val="bullet"/>
      <w:lvlText w:val=""/>
      <w:lvlJc w:val="left"/>
      <w:pPr>
        <w:ind w:left="6768" w:hanging="360"/>
      </w:pPr>
      <w:rPr>
        <w:rFonts w:ascii="Wingdings" w:hAnsi="Wingdings" w:hint="default"/>
      </w:rPr>
    </w:lvl>
  </w:abstractNum>
  <w:abstractNum w:abstractNumId="13"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2"/>
  </w:num>
  <w:num w:numId="14">
    <w:abstractNumId w:val="11"/>
  </w:num>
  <w:num w:numId="15">
    <w:abstractNumId w:val="10"/>
  </w:num>
  <w:num w:numId="16">
    <w:abstractNumId w:val="16"/>
  </w:num>
  <w:num w:numId="17">
    <w:abstractNumId w:val="4"/>
  </w:num>
  <w:num w:numId="18">
    <w:abstractNumId w:val="3"/>
  </w:num>
  <w:num w:numId="19">
    <w:abstractNumId w:val="15"/>
  </w:num>
  <w:num w:numId="20">
    <w:abstractNumId w:val="8"/>
  </w:num>
  <w:num w:numId="21">
    <w:abstractNumId w:val="6"/>
  </w:num>
  <w:num w:numId="22">
    <w:abstractNumId w:val="13"/>
  </w:num>
  <w:num w:numId="23">
    <w:abstractNumId w:val="14"/>
  </w:num>
  <w:num w:numId="24">
    <w:abstractNumId w:val="0"/>
  </w:num>
  <w:num w:numId="25">
    <w:abstractNumId w:val="1"/>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F60"/>
    <w:rsid w:val="00037B5B"/>
    <w:rsid w:val="000545A9"/>
    <w:rsid w:val="00085D2E"/>
    <w:rsid w:val="00097042"/>
    <w:rsid w:val="000A5A54"/>
    <w:rsid w:val="000B0FC6"/>
    <w:rsid w:val="001068D5"/>
    <w:rsid w:val="0015028E"/>
    <w:rsid w:val="00152425"/>
    <w:rsid w:val="001531D6"/>
    <w:rsid w:val="00173F60"/>
    <w:rsid w:val="00196984"/>
    <w:rsid w:val="001A1315"/>
    <w:rsid w:val="001A13E6"/>
    <w:rsid w:val="001C24B6"/>
    <w:rsid w:val="001D1748"/>
    <w:rsid w:val="001D4473"/>
    <w:rsid w:val="001E3C29"/>
    <w:rsid w:val="002018CA"/>
    <w:rsid w:val="00207D67"/>
    <w:rsid w:val="00224160"/>
    <w:rsid w:val="00225DC0"/>
    <w:rsid w:val="00251049"/>
    <w:rsid w:val="00270CBB"/>
    <w:rsid w:val="00271255"/>
    <w:rsid w:val="002A7003"/>
    <w:rsid w:val="002C4B8E"/>
    <w:rsid w:val="002D07EF"/>
    <w:rsid w:val="002D3BF9"/>
    <w:rsid w:val="002F23D3"/>
    <w:rsid w:val="003045B6"/>
    <w:rsid w:val="0030628A"/>
    <w:rsid w:val="00341870"/>
    <w:rsid w:val="00350700"/>
    <w:rsid w:val="003703DA"/>
    <w:rsid w:val="00386852"/>
    <w:rsid w:val="0041751A"/>
    <w:rsid w:val="00432D6D"/>
    <w:rsid w:val="00434C36"/>
    <w:rsid w:val="0047155D"/>
    <w:rsid w:val="00472796"/>
    <w:rsid w:val="004B3096"/>
    <w:rsid w:val="004B46E6"/>
    <w:rsid w:val="004C4404"/>
    <w:rsid w:val="004D3D99"/>
    <w:rsid w:val="004E5D5B"/>
    <w:rsid w:val="00516197"/>
    <w:rsid w:val="00534B52"/>
    <w:rsid w:val="00587A8D"/>
    <w:rsid w:val="005B1DCC"/>
    <w:rsid w:val="005C133A"/>
    <w:rsid w:val="005E3575"/>
    <w:rsid w:val="005F07D1"/>
    <w:rsid w:val="00603C49"/>
    <w:rsid w:val="0061433E"/>
    <w:rsid w:val="006544C0"/>
    <w:rsid w:val="006C6DE6"/>
    <w:rsid w:val="006D7675"/>
    <w:rsid w:val="007253A0"/>
    <w:rsid w:val="00725F5A"/>
    <w:rsid w:val="00761628"/>
    <w:rsid w:val="007C2102"/>
    <w:rsid w:val="007C6409"/>
    <w:rsid w:val="007C713D"/>
    <w:rsid w:val="007D29EF"/>
    <w:rsid w:val="007D6A4C"/>
    <w:rsid w:val="007F61BC"/>
    <w:rsid w:val="00830251"/>
    <w:rsid w:val="008309BE"/>
    <w:rsid w:val="00840625"/>
    <w:rsid w:val="0086756A"/>
    <w:rsid w:val="00872B39"/>
    <w:rsid w:val="008A36F5"/>
    <w:rsid w:val="008A61B2"/>
    <w:rsid w:val="008A66EA"/>
    <w:rsid w:val="008A715E"/>
    <w:rsid w:val="008D4CE5"/>
    <w:rsid w:val="008F08DE"/>
    <w:rsid w:val="0090422A"/>
    <w:rsid w:val="00910F3D"/>
    <w:rsid w:val="00940D65"/>
    <w:rsid w:val="00965867"/>
    <w:rsid w:val="009827CC"/>
    <w:rsid w:val="00982CEF"/>
    <w:rsid w:val="009B55D7"/>
    <w:rsid w:val="009D197E"/>
    <w:rsid w:val="00A1201C"/>
    <w:rsid w:val="00A169A2"/>
    <w:rsid w:val="00A74C94"/>
    <w:rsid w:val="00A76F38"/>
    <w:rsid w:val="00A90643"/>
    <w:rsid w:val="00A93E8B"/>
    <w:rsid w:val="00AB17F8"/>
    <w:rsid w:val="00B11945"/>
    <w:rsid w:val="00B26FF6"/>
    <w:rsid w:val="00B4790C"/>
    <w:rsid w:val="00B75B06"/>
    <w:rsid w:val="00B860AD"/>
    <w:rsid w:val="00BB67CE"/>
    <w:rsid w:val="00BE0C25"/>
    <w:rsid w:val="00C04623"/>
    <w:rsid w:val="00C05B66"/>
    <w:rsid w:val="00C20C54"/>
    <w:rsid w:val="00C2692F"/>
    <w:rsid w:val="00C31743"/>
    <w:rsid w:val="00C56383"/>
    <w:rsid w:val="00CA7B43"/>
    <w:rsid w:val="00CB2DE1"/>
    <w:rsid w:val="00CD1C31"/>
    <w:rsid w:val="00CE0E6E"/>
    <w:rsid w:val="00D01553"/>
    <w:rsid w:val="00D1117D"/>
    <w:rsid w:val="00D23D8A"/>
    <w:rsid w:val="00D542A3"/>
    <w:rsid w:val="00D70068"/>
    <w:rsid w:val="00D7141E"/>
    <w:rsid w:val="00D869CA"/>
    <w:rsid w:val="00DC78B5"/>
    <w:rsid w:val="00E02970"/>
    <w:rsid w:val="00E06623"/>
    <w:rsid w:val="00E115C8"/>
    <w:rsid w:val="00E15168"/>
    <w:rsid w:val="00E56D84"/>
    <w:rsid w:val="00E76394"/>
    <w:rsid w:val="00EB7065"/>
    <w:rsid w:val="00EE0DCE"/>
    <w:rsid w:val="00EE2905"/>
    <w:rsid w:val="00F010F3"/>
    <w:rsid w:val="00F1619C"/>
    <w:rsid w:val="00F44029"/>
    <w:rsid w:val="00F84E39"/>
    <w:rsid w:val="00F93A42"/>
    <w:rsid w:val="00F9530B"/>
    <w:rsid w:val="00FE2AA6"/>
    <w:rsid w:val="00FE4F37"/>
  </w:rsids>
  <m:mathPr>
    <m:mathFont m:val="Cambria Math"/>
    <m:brkBin m:val="before"/>
    <m:brkBinSub m:val="--"/>
    <m:smallFrac m:val="0"/>
    <m:dispDef m:val="0"/>
    <m:lMargin m:val="0"/>
    <m:rMargin m:val="0"/>
    <m:defJc m:val="centerGroup"/>
    <m:wrapRight/>
    <m:intLim m:val="subSup"/>
    <m:naryLim m:val="subSup"/>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397A86"/>
  <w15:chartTrackingRefBased/>
  <w15:docId w15:val="{A227613F-6B3B-45D2-90E4-5DA101E25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next w:val="Normal"/>
    <w:qFormat/>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Textodenotaderodap">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derodap">
    <w:name w:val="footnote reference"/>
    <w:semiHidden/>
    <w:rPr>
      <w:vertAlign w:val="superscript"/>
    </w:rPr>
  </w:style>
  <w:style w:type="paragraph" w:styleId="Rodap">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styleId="Cabealho">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HiperlinkVisitado">
    <w:name w:val="FollowedHyperlink"/>
    <w:rPr>
      <w:color w:val="800080"/>
      <w:u w:val="single"/>
    </w:rPr>
  </w:style>
  <w:style w:type="paragraph" w:styleId="Recuodecorpodetexto">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val="en-US"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val="en-US"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Textodenotaderodap"/>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Ttulo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Corpodetexto">
    <w:name w:val="Body Text"/>
    <w:basedOn w:val="Normal"/>
    <w:link w:val="CorpodetextoChar"/>
    <w:rsid w:val="00B32A40"/>
    <w:pPr>
      <w:autoSpaceDE/>
      <w:autoSpaceDN/>
      <w:spacing w:after="120" w:line="228" w:lineRule="auto"/>
      <w:ind w:firstLine="288"/>
      <w:jc w:val="both"/>
    </w:pPr>
    <w:rPr>
      <w:rFonts w:eastAsia="SimSun"/>
      <w:spacing w:val="-1"/>
    </w:rPr>
  </w:style>
  <w:style w:type="character" w:customStyle="1" w:styleId="CorpodetextoChar">
    <w:name w:val="Corpo de texto Char"/>
    <w:link w:val="Corpodetexto"/>
    <w:qFormat/>
    <w:rsid w:val="00B32A40"/>
    <w:rPr>
      <w:rFonts w:eastAsia="SimSun"/>
      <w:spacing w:val="-1"/>
    </w:rPr>
  </w:style>
  <w:style w:type="paragraph" w:customStyle="1" w:styleId="bulletlist">
    <w:name w:val="bullet list"/>
    <w:basedOn w:val="Corpodetexto"/>
    <w:rsid w:val="00B32A40"/>
    <w:pPr>
      <w:ind w:firstLine="0"/>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val="en-US" w:eastAsia="en-US"/>
    </w:rPr>
  </w:style>
  <w:style w:type="paragraph" w:customStyle="1" w:styleId="papersubtitle">
    <w:name w:val="paper subtitle"/>
    <w:rsid w:val="007A28F1"/>
    <w:pPr>
      <w:spacing w:after="120"/>
      <w:jc w:val="center"/>
    </w:pPr>
    <w:rPr>
      <w:rFonts w:eastAsia="MS Mincho"/>
      <w:noProof/>
      <w:sz w:val="28"/>
      <w:szCs w:val="28"/>
      <w:lang w:val="en-US" w:eastAsia="en-US"/>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val="en-US" w:eastAsia="en-US"/>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val="en-US" w:eastAsia="en-US"/>
    </w:rPr>
  </w:style>
  <w:style w:type="paragraph" w:customStyle="1" w:styleId="tablefootnote">
    <w:name w:val="table footnote"/>
    <w:rsid w:val="007A28F1"/>
    <w:pPr>
      <w:spacing w:before="60" w:after="30"/>
      <w:jc w:val="right"/>
    </w:pPr>
    <w:rPr>
      <w:rFonts w:eastAsia="SimSun"/>
      <w:sz w:val="12"/>
      <w:szCs w:val="12"/>
      <w:lang w:val="en-US" w:eastAsia="en-US"/>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val="en-US" w:eastAsia="en-US"/>
    </w:rPr>
  </w:style>
  <w:style w:type="paragraph" w:styleId="Lista">
    <w:name w:val="List"/>
    <w:basedOn w:val="Corpodetexto"/>
    <w:rsid w:val="00D1117D"/>
    <w:rPr>
      <w:rFonts w:cs="Lohit Devanagari"/>
    </w:rPr>
  </w:style>
  <w:style w:type="paragraph" w:customStyle="1" w:styleId="Texto">
    <w:name w:val="Texto"/>
    <w:basedOn w:val="Normal"/>
    <w:qFormat/>
    <w:rsid w:val="00FE2AA6"/>
    <w:pPr>
      <w:widowControl w:val="0"/>
      <w:autoSpaceDE/>
      <w:autoSpaceDN/>
      <w:spacing w:line="252" w:lineRule="auto"/>
      <w:ind w:firstLine="202"/>
      <w:jc w:val="both"/>
    </w:pPr>
    <w:rPr>
      <w:color w:val="00000A"/>
    </w:rPr>
  </w:style>
  <w:style w:type="paragraph" w:styleId="Textodebalo">
    <w:name w:val="Balloon Text"/>
    <w:basedOn w:val="Normal"/>
    <w:link w:val="TextodebaloChar"/>
    <w:rsid w:val="0047155D"/>
    <w:rPr>
      <w:rFonts w:ascii="Segoe UI" w:hAnsi="Segoe UI" w:cs="Segoe UI"/>
      <w:sz w:val="18"/>
      <w:szCs w:val="18"/>
    </w:rPr>
  </w:style>
  <w:style w:type="character" w:customStyle="1" w:styleId="TextodebaloChar">
    <w:name w:val="Texto de balão Char"/>
    <w:basedOn w:val="Fontepargpadro"/>
    <w:link w:val="Textodebalo"/>
    <w:rsid w:val="0047155D"/>
    <w:rPr>
      <w:rFonts w:ascii="Segoe UI" w:hAnsi="Segoe UI" w:cs="Segoe UI"/>
      <w:sz w:val="18"/>
      <w:szCs w:val="18"/>
      <w:lang w:val="en-US" w:eastAsia="en-US"/>
    </w:rPr>
  </w:style>
  <w:style w:type="character" w:customStyle="1" w:styleId="LinkdaInternet">
    <w:name w:val="Link da Internet"/>
    <w:rsid w:val="004715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sciencedirect.com/science/article/pii/S092575350200022X" TargetMode="External"/><Relationship Id="rId4" Type="http://schemas.openxmlformats.org/officeDocument/2006/relationships/settings" Target="settings.xml"/><Relationship Id="rId9"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cla\Dropbox\artigos\SMC-2019\ms_word_template.dot"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radarChart>
        <c:radarStyle val="filled"/>
        <c:varyColors val="0"/>
        <c:ser>
          <c:idx val="0"/>
          <c:order val="0"/>
          <c:tx>
            <c:strRef>
              <c:f>label 0</c:f>
              <c:strCache>
                <c:ptCount val="1"/>
                <c:pt idx="0">
                  <c:v>MOISE+</c:v>
                </c:pt>
              </c:strCache>
            </c:strRef>
          </c:tx>
          <c:spPr>
            <a:solidFill>
              <a:srgbClr val="004586"/>
            </a:solidFill>
            <a:ln>
              <a:noFill/>
            </a:ln>
          </c:spP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12"/>
                <c:pt idx="0">
                  <c:v>Agente</c:v>
                </c:pt>
                <c:pt idx="1">
                  <c:v>SMA</c:v>
                </c:pt>
                <c:pt idx="2">
                  <c:v>Artefato</c:v>
                </c:pt>
                <c:pt idx="3">
                  <c:v>Norma</c:v>
                </c:pt>
                <c:pt idx="4">
                  <c:v>Violação</c:v>
                </c:pt>
                <c:pt idx="5">
                  <c:v>Sanção</c:v>
                </c:pt>
                <c:pt idx="6">
                  <c:v>Risco</c:v>
                </c:pt>
                <c:pt idx="7">
                  <c:v>P.O.A.E</c:v>
                </c:pt>
                <c:pt idx="8">
                  <c:v>Objetivos</c:v>
                </c:pt>
                <c:pt idx="9">
                  <c:v>C.A</c:v>
                </c:pt>
                <c:pt idx="10">
                  <c:v>I.AG.AR</c:v>
                </c:pt>
                <c:pt idx="11">
                  <c:v>D.C.A</c:v>
                </c:pt>
              </c:strCache>
            </c:strRef>
          </c:cat>
          <c:val>
            <c:numRef>
              <c:f>0</c:f>
              <c:numCache>
                <c:formatCode>General</c:formatCode>
                <c:ptCount val="12"/>
                <c:pt idx="0">
                  <c:v>1</c:v>
                </c:pt>
                <c:pt idx="1">
                  <c:v>4</c:v>
                </c:pt>
                <c:pt idx="2">
                  <c:v>0</c:v>
                </c:pt>
                <c:pt idx="3">
                  <c:v>0</c:v>
                </c:pt>
                <c:pt idx="4">
                  <c:v>0</c:v>
                </c:pt>
                <c:pt idx="5">
                  <c:v>0</c:v>
                </c:pt>
                <c:pt idx="6">
                  <c:v>0</c:v>
                </c:pt>
                <c:pt idx="7">
                  <c:v>0</c:v>
                </c:pt>
                <c:pt idx="8">
                  <c:v>3</c:v>
                </c:pt>
                <c:pt idx="9">
                  <c:v>0</c:v>
                </c:pt>
                <c:pt idx="10">
                  <c:v>0</c:v>
                </c:pt>
                <c:pt idx="11">
                  <c:v>0</c:v>
                </c:pt>
              </c:numCache>
            </c:numRef>
          </c:val>
          <c:extLst>
            <c:ext xmlns:c16="http://schemas.microsoft.com/office/drawing/2014/chart" uri="{C3380CC4-5D6E-409C-BE32-E72D297353CC}">
              <c16:uniqueId val="{00000000-393E-41E7-AF53-0079AB608EC3}"/>
            </c:ext>
          </c:extLst>
        </c:ser>
        <c:ser>
          <c:idx val="1"/>
          <c:order val="1"/>
          <c:tx>
            <c:strRef>
              <c:f>label 1</c:f>
              <c:strCache>
                <c:ptCount val="1"/>
                <c:pt idx="0">
                  <c:v>DASTANI</c:v>
                </c:pt>
              </c:strCache>
            </c:strRef>
          </c:tx>
          <c:spPr>
            <a:solidFill>
              <a:srgbClr val="FF420E"/>
            </a:solidFill>
            <a:ln>
              <a:noFill/>
            </a:ln>
          </c:spP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12"/>
                <c:pt idx="0">
                  <c:v>Agente</c:v>
                </c:pt>
                <c:pt idx="1">
                  <c:v>SMA</c:v>
                </c:pt>
                <c:pt idx="2">
                  <c:v>Artefato</c:v>
                </c:pt>
                <c:pt idx="3">
                  <c:v>Norma</c:v>
                </c:pt>
                <c:pt idx="4">
                  <c:v>Violação</c:v>
                </c:pt>
                <c:pt idx="5">
                  <c:v>Sanção</c:v>
                </c:pt>
                <c:pt idx="6">
                  <c:v>Risco</c:v>
                </c:pt>
                <c:pt idx="7">
                  <c:v>P.O.A.E</c:v>
                </c:pt>
                <c:pt idx="8">
                  <c:v>Objetivos</c:v>
                </c:pt>
                <c:pt idx="9">
                  <c:v>C.A</c:v>
                </c:pt>
                <c:pt idx="10">
                  <c:v>I.AG.AR</c:v>
                </c:pt>
                <c:pt idx="11">
                  <c:v>D.C.A</c:v>
                </c:pt>
              </c:strCache>
            </c:strRef>
          </c:cat>
          <c:val>
            <c:numRef>
              <c:f>1</c:f>
              <c:numCache>
                <c:formatCode>General</c:formatCode>
                <c:ptCount val="12"/>
                <c:pt idx="0">
                  <c:v>1</c:v>
                </c:pt>
                <c:pt idx="1">
                  <c:v>1</c:v>
                </c:pt>
                <c:pt idx="2">
                  <c:v>1</c:v>
                </c:pt>
                <c:pt idx="3">
                  <c:v>4</c:v>
                </c:pt>
                <c:pt idx="4">
                  <c:v>4</c:v>
                </c:pt>
                <c:pt idx="5">
                  <c:v>4</c:v>
                </c:pt>
                <c:pt idx="6">
                  <c:v>1</c:v>
                </c:pt>
                <c:pt idx="7">
                  <c:v>1</c:v>
                </c:pt>
                <c:pt idx="8">
                  <c:v>1</c:v>
                </c:pt>
                <c:pt idx="9">
                  <c:v>1</c:v>
                </c:pt>
                <c:pt idx="10">
                  <c:v>1</c:v>
                </c:pt>
                <c:pt idx="11">
                  <c:v>1</c:v>
                </c:pt>
              </c:numCache>
            </c:numRef>
          </c:val>
          <c:extLst>
            <c:ext xmlns:c16="http://schemas.microsoft.com/office/drawing/2014/chart" uri="{C3380CC4-5D6E-409C-BE32-E72D297353CC}">
              <c16:uniqueId val="{00000001-393E-41E7-AF53-0079AB608EC3}"/>
            </c:ext>
          </c:extLst>
        </c:ser>
        <c:ser>
          <c:idx val="2"/>
          <c:order val="2"/>
          <c:tx>
            <c:strRef>
              <c:f>label 2</c:f>
              <c:strCache>
                <c:ptCount val="1"/>
                <c:pt idx="0">
                  <c:v>V3S</c:v>
                </c:pt>
              </c:strCache>
            </c:strRef>
          </c:tx>
          <c:spPr>
            <a:solidFill>
              <a:srgbClr val="FFD320"/>
            </a:solidFill>
            <a:ln>
              <a:noFill/>
            </a:ln>
          </c:spP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12"/>
                <c:pt idx="0">
                  <c:v>Agente</c:v>
                </c:pt>
                <c:pt idx="1">
                  <c:v>SMA</c:v>
                </c:pt>
                <c:pt idx="2">
                  <c:v>Artefato</c:v>
                </c:pt>
                <c:pt idx="3">
                  <c:v>Norma</c:v>
                </c:pt>
                <c:pt idx="4">
                  <c:v>Violação</c:v>
                </c:pt>
                <c:pt idx="5">
                  <c:v>Sanção</c:v>
                </c:pt>
                <c:pt idx="6">
                  <c:v>Risco</c:v>
                </c:pt>
                <c:pt idx="7">
                  <c:v>P.O.A.E</c:v>
                </c:pt>
                <c:pt idx="8">
                  <c:v>Objetivos</c:v>
                </c:pt>
                <c:pt idx="9">
                  <c:v>C.A</c:v>
                </c:pt>
                <c:pt idx="10">
                  <c:v>I.AG.AR</c:v>
                </c:pt>
                <c:pt idx="11">
                  <c:v>D.C.A</c:v>
                </c:pt>
              </c:strCache>
            </c:strRef>
          </c:cat>
          <c:val>
            <c:numRef>
              <c:f>2</c:f>
              <c:numCache>
                <c:formatCode>General</c:formatCode>
                <c:ptCount val="12"/>
                <c:pt idx="0">
                  <c:v>3</c:v>
                </c:pt>
                <c:pt idx="1">
                  <c:v>2</c:v>
                </c:pt>
                <c:pt idx="2">
                  <c:v>2</c:v>
                </c:pt>
                <c:pt idx="3">
                  <c:v>1</c:v>
                </c:pt>
                <c:pt idx="4">
                  <c:v>1</c:v>
                </c:pt>
                <c:pt idx="5">
                  <c:v>1</c:v>
                </c:pt>
                <c:pt idx="6">
                  <c:v>4</c:v>
                </c:pt>
                <c:pt idx="7">
                  <c:v>1</c:v>
                </c:pt>
                <c:pt idx="8">
                  <c:v>3</c:v>
                </c:pt>
                <c:pt idx="9">
                  <c:v>1</c:v>
                </c:pt>
                <c:pt idx="10">
                  <c:v>1</c:v>
                </c:pt>
                <c:pt idx="11">
                  <c:v>4</c:v>
                </c:pt>
              </c:numCache>
            </c:numRef>
          </c:val>
          <c:extLst>
            <c:ext xmlns:c16="http://schemas.microsoft.com/office/drawing/2014/chart" uri="{C3380CC4-5D6E-409C-BE32-E72D297353CC}">
              <c16:uniqueId val="{00000002-393E-41E7-AF53-0079AB608EC3}"/>
            </c:ext>
          </c:extLst>
        </c:ser>
        <c:ser>
          <c:idx val="3"/>
          <c:order val="3"/>
          <c:tx>
            <c:strRef>
              <c:f>label 3</c:f>
              <c:strCache>
                <c:ptCount val="1"/>
                <c:pt idx="0">
                  <c:v>NORMMAS</c:v>
                </c:pt>
              </c:strCache>
            </c:strRef>
          </c:tx>
          <c:spPr>
            <a:solidFill>
              <a:srgbClr val="579D1C"/>
            </a:solidFill>
            <a:ln>
              <a:solidFill>
                <a:srgbClr val="000000"/>
              </a:solidFill>
            </a:ln>
          </c:spP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12"/>
                <c:pt idx="0">
                  <c:v>Agente</c:v>
                </c:pt>
                <c:pt idx="1">
                  <c:v>SMA</c:v>
                </c:pt>
                <c:pt idx="2">
                  <c:v>Artefato</c:v>
                </c:pt>
                <c:pt idx="3">
                  <c:v>Norma</c:v>
                </c:pt>
                <c:pt idx="4">
                  <c:v>Violação</c:v>
                </c:pt>
                <c:pt idx="5">
                  <c:v>Sanção</c:v>
                </c:pt>
                <c:pt idx="6">
                  <c:v>Risco</c:v>
                </c:pt>
                <c:pt idx="7">
                  <c:v>P.O.A.E</c:v>
                </c:pt>
                <c:pt idx="8">
                  <c:v>Objetivos</c:v>
                </c:pt>
                <c:pt idx="9">
                  <c:v>C.A</c:v>
                </c:pt>
                <c:pt idx="10">
                  <c:v>I.AG.AR</c:v>
                </c:pt>
                <c:pt idx="11">
                  <c:v>D.C.A</c:v>
                </c:pt>
              </c:strCache>
            </c:strRef>
          </c:cat>
          <c:val>
            <c:numRef>
              <c:f>3</c:f>
              <c:numCache>
                <c:formatCode>General</c:formatCode>
                <c:ptCount val="12"/>
                <c:pt idx="0">
                  <c:v>1</c:v>
                </c:pt>
                <c:pt idx="1">
                  <c:v>1</c:v>
                </c:pt>
                <c:pt idx="2">
                  <c:v>1</c:v>
                </c:pt>
                <c:pt idx="3">
                  <c:v>4</c:v>
                </c:pt>
                <c:pt idx="4">
                  <c:v>4</c:v>
                </c:pt>
                <c:pt idx="5">
                  <c:v>4</c:v>
                </c:pt>
                <c:pt idx="6">
                  <c:v>1</c:v>
                </c:pt>
                <c:pt idx="7">
                  <c:v>1</c:v>
                </c:pt>
                <c:pt idx="8">
                  <c:v>1</c:v>
                </c:pt>
                <c:pt idx="9">
                  <c:v>1</c:v>
                </c:pt>
                <c:pt idx="10">
                  <c:v>1</c:v>
                </c:pt>
                <c:pt idx="11">
                  <c:v>1</c:v>
                </c:pt>
              </c:numCache>
            </c:numRef>
          </c:val>
          <c:extLst>
            <c:ext xmlns:c16="http://schemas.microsoft.com/office/drawing/2014/chart" uri="{C3380CC4-5D6E-409C-BE32-E72D297353CC}">
              <c16:uniqueId val="{00000003-393E-41E7-AF53-0079AB608EC3}"/>
            </c:ext>
          </c:extLst>
        </c:ser>
        <c:ser>
          <c:idx val="4"/>
          <c:order val="4"/>
          <c:tx>
            <c:strRef>
              <c:f>label 4</c:f>
              <c:strCache>
                <c:ptCount val="1"/>
                <c:pt idx="0">
                  <c:v>Cartago</c:v>
                </c:pt>
              </c:strCache>
            </c:strRef>
          </c:tx>
          <c:spPr>
            <a:solidFill>
              <a:srgbClr val="7E0021"/>
            </a:solidFill>
            <a:ln>
              <a:solidFill>
                <a:srgbClr val="000000"/>
              </a:solidFill>
            </a:ln>
          </c:spP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12"/>
                <c:pt idx="0">
                  <c:v>Agente</c:v>
                </c:pt>
                <c:pt idx="1">
                  <c:v>SMA</c:v>
                </c:pt>
                <c:pt idx="2">
                  <c:v>Artefato</c:v>
                </c:pt>
                <c:pt idx="3">
                  <c:v>Norma</c:v>
                </c:pt>
                <c:pt idx="4">
                  <c:v>Violação</c:v>
                </c:pt>
                <c:pt idx="5">
                  <c:v>Sanção</c:v>
                </c:pt>
                <c:pt idx="6">
                  <c:v>Risco</c:v>
                </c:pt>
                <c:pt idx="7">
                  <c:v>P.O.A.E</c:v>
                </c:pt>
                <c:pt idx="8">
                  <c:v>Objetivos</c:v>
                </c:pt>
                <c:pt idx="9">
                  <c:v>C.A</c:v>
                </c:pt>
                <c:pt idx="10">
                  <c:v>I.AG.AR</c:v>
                </c:pt>
                <c:pt idx="11">
                  <c:v>D.C.A</c:v>
                </c:pt>
              </c:strCache>
            </c:strRef>
          </c:cat>
          <c:val>
            <c:numRef>
              <c:f>4</c:f>
              <c:numCache>
                <c:formatCode>General</c:formatCode>
                <c:ptCount val="12"/>
                <c:pt idx="0">
                  <c:v>2</c:v>
                </c:pt>
                <c:pt idx="1">
                  <c:v>1</c:v>
                </c:pt>
                <c:pt idx="2">
                  <c:v>4</c:v>
                </c:pt>
                <c:pt idx="3">
                  <c:v>1</c:v>
                </c:pt>
                <c:pt idx="4">
                  <c:v>1</c:v>
                </c:pt>
                <c:pt idx="5">
                  <c:v>1</c:v>
                </c:pt>
                <c:pt idx="6">
                  <c:v>1</c:v>
                </c:pt>
                <c:pt idx="7">
                  <c:v>1</c:v>
                </c:pt>
                <c:pt idx="8">
                  <c:v>1</c:v>
                </c:pt>
                <c:pt idx="9">
                  <c:v>1</c:v>
                </c:pt>
                <c:pt idx="10">
                  <c:v>1</c:v>
                </c:pt>
                <c:pt idx="11">
                  <c:v>1</c:v>
                </c:pt>
              </c:numCache>
            </c:numRef>
          </c:val>
          <c:extLst>
            <c:ext xmlns:c16="http://schemas.microsoft.com/office/drawing/2014/chart" uri="{C3380CC4-5D6E-409C-BE32-E72D297353CC}">
              <c16:uniqueId val="{00000004-393E-41E7-AF53-0079AB608EC3}"/>
            </c:ext>
          </c:extLst>
        </c:ser>
        <c:dLbls>
          <c:showLegendKey val="0"/>
          <c:showVal val="0"/>
          <c:showCatName val="0"/>
          <c:showSerName val="0"/>
          <c:showPercent val="0"/>
          <c:showBubbleSize val="0"/>
        </c:dLbls>
        <c:axId val="45323345"/>
        <c:axId val="53843519"/>
      </c:radarChart>
      <c:catAx>
        <c:axId val="45323345"/>
        <c:scaling>
          <c:orientation val="minMax"/>
        </c:scaling>
        <c:delete val="0"/>
        <c:axPos val="b"/>
        <c:numFmt formatCode="General" sourceLinked="1"/>
        <c:majorTickMark val="out"/>
        <c:minorTickMark val="none"/>
        <c:tickLblPos val="nextTo"/>
        <c:spPr>
          <a:ln>
            <a:solidFill>
              <a:srgbClr val="B3B3B3"/>
            </a:solidFill>
          </a:ln>
        </c:spPr>
        <c:txPr>
          <a:bodyPr/>
          <a:lstStyle/>
          <a:p>
            <a:pPr>
              <a:defRPr sz="1000" b="0" strike="noStrike" spc="-1">
                <a:latin typeface="Arial"/>
              </a:defRPr>
            </a:pPr>
            <a:endParaRPr lang="pt-BR"/>
          </a:p>
        </c:txPr>
        <c:crossAx val="53843519"/>
        <c:crosses val="autoZero"/>
        <c:auto val="1"/>
        <c:lblAlgn val="ctr"/>
        <c:lblOffset val="100"/>
        <c:noMultiLvlLbl val="1"/>
      </c:catAx>
      <c:valAx>
        <c:axId val="53843519"/>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txPr>
          <a:bodyPr/>
          <a:lstStyle/>
          <a:p>
            <a:pPr>
              <a:defRPr sz="1000" b="0" strike="noStrike" spc="-1">
                <a:latin typeface="Arial"/>
              </a:defRPr>
            </a:pPr>
            <a:endParaRPr lang="pt-BR"/>
          </a:p>
        </c:txPr>
        <c:crossAx val="45323345"/>
        <c:crosses val="autoZero"/>
        <c:crossBetween val="between"/>
      </c:valAx>
      <c:spPr>
        <a:noFill/>
        <a:ln>
          <a:solidFill>
            <a:srgbClr val="B3B3B3"/>
          </a:solidFill>
        </a:ln>
      </c:spPr>
    </c:plotArea>
    <c:legend>
      <c:legendPos val="r"/>
      <c:overlay val="0"/>
      <c:spPr>
        <a:noFill/>
        <a:ln>
          <a:noFill/>
        </a:ln>
      </c:spPr>
      <c:txPr>
        <a:bodyPr/>
        <a:lstStyle/>
        <a:p>
          <a:pPr>
            <a:defRPr sz="1000" b="0" strike="noStrike" spc="-1">
              <a:latin typeface="Arial"/>
            </a:defRPr>
          </a:pPr>
          <a:endParaRPr lang="pt-BR"/>
        </a:p>
      </c:txPr>
    </c:legend>
    <c:plotVisOnly val="1"/>
    <c:dispBlanksAs val="gap"/>
    <c:showDLblsOverMax val="1"/>
  </c:chart>
  <c:spPr>
    <a:solidFill>
      <a:srgbClr val="FFFFFF"/>
    </a:solidFill>
    <a:ln>
      <a:noFill/>
    </a:ln>
  </c:spPr>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10559F-6AF0-405F-8744-6931A0640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ms_word_template.dot</Template>
  <TotalTime>636</TotalTime>
  <Pages>5</Pages>
  <Words>3935</Words>
  <Characters>21251</Characters>
  <Application>Microsoft Office Word</Application>
  <DocSecurity>0</DocSecurity>
  <Lines>177</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tacla</dc:creator>
  <cp:keywords/>
  <cp:lastModifiedBy>Cesar Tacla</cp:lastModifiedBy>
  <cp:revision>32</cp:revision>
  <cp:lastPrinted>2012-01-31T01:17:00Z</cp:lastPrinted>
  <dcterms:created xsi:type="dcterms:W3CDTF">2019-03-24T15:01:00Z</dcterms:created>
  <dcterms:modified xsi:type="dcterms:W3CDTF">2019-03-26T22:12:00Z</dcterms:modified>
</cp:coreProperties>
</file>